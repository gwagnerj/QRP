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B5D26" w14:textId="66BD6540" w:rsidR="00C36BE0" w:rsidRDefault="00C36BE0" w:rsidP="007350E1">
      <w:pPr>
        <w:spacing w:after="0"/>
      </w:pPr>
      <w:bookmarkStart w:id="0" w:name="directions"/>
      <w:r>
        <w:t>q== ==q</w:t>
      </w:r>
    </w:p>
    <w:p w14:paraId="25313754" w14:textId="77777777" w:rsidR="007E50EC" w:rsidRDefault="003652CB" w:rsidP="007E50EC">
      <w:pPr>
        <w:spacing w:after="0"/>
      </w:pPr>
      <w:r>
        <w:pict w14:anchorId="6BD35358">
          <v:rect id="_x0000_i1025" style="width:0;height:1.5pt" o:hralign="center" o:hrstd="t" o:hr="t" fillcolor="#a0a0a0" stroked="f"/>
        </w:pict>
      </w:r>
    </w:p>
    <w:p w14:paraId="0BBF8692" w14:textId="701DDD11" w:rsidR="00926026" w:rsidRDefault="00926026" w:rsidP="00C36BE0">
      <w:pPr>
        <w:spacing w:after="0"/>
      </w:pPr>
      <w:r>
        <w:rPr>
          <w:rFonts w:ascii="Arial" w:hAnsi="Arial" w:cs="Arial"/>
        </w:rPr>
        <w:t xml:space="preserve">v== </w:t>
      </w:r>
      <w:r w:rsidRPr="00AF0DE9">
        <w:rPr>
          <w:rFonts w:ascii="Arial" w:hAnsi="Arial" w:cs="Arial"/>
        </w:rPr>
        <w:t>Please check your responses with</w:t>
      </w:r>
      <w:r>
        <w:rPr>
          <w:rFonts w:ascii="Arial" w:hAnsi="Arial" w:cs="Arial"/>
        </w:rPr>
        <w:t xml:space="preserve"> </w:t>
      </w:r>
      <w:hyperlink r:id="rId7" w:history="1">
        <w:r w:rsidRPr="00622A54">
          <w:rPr>
            <w:rStyle w:val="Hyperlink"/>
            <w:rFonts w:ascii="Arial" w:hAnsi="Arial" w:cs="Arial"/>
          </w:rPr>
          <w:t>https://qrproblems.org/prob</w:t>
        </w:r>
      </w:hyperlink>
      <w:r>
        <w:rPr>
          <w:rFonts w:ascii="Arial" w:hAnsi="Arial" w:cs="Arial"/>
        </w:rPr>
        <w:t xml:space="preserve"> </w:t>
      </w:r>
      <w:r w:rsidRPr="00AF0DE9">
        <w:rPr>
          <w:rFonts w:ascii="Arial" w:hAnsi="Arial" w:cs="Arial"/>
        </w:rPr>
        <w:t xml:space="preserve">or scan the QR code.   You will need to put in your </w:t>
      </w:r>
      <w:r>
        <w:rPr>
          <w:rFonts w:ascii="Arial" w:hAnsi="Arial" w:cs="Arial"/>
        </w:rPr>
        <w:t xml:space="preserve">Problem Number and </w:t>
      </w:r>
      <w:r w:rsidRPr="00AF0DE9">
        <w:rPr>
          <w:rFonts w:ascii="Arial" w:hAnsi="Arial" w:cs="Arial"/>
        </w:rPr>
        <w:t xml:space="preserve">index number </w:t>
      </w:r>
      <w:r>
        <w:rPr>
          <w:rFonts w:ascii="Arial" w:hAnsi="Arial" w:cs="Arial"/>
        </w:rPr>
        <w:t xml:space="preserve">(given above) </w:t>
      </w:r>
      <w:r w:rsidRPr="00AF0DE9">
        <w:rPr>
          <w:rFonts w:ascii="Arial" w:hAnsi="Arial" w:cs="Arial"/>
        </w:rPr>
        <w:t xml:space="preserve">to check </w:t>
      </w:r>
      <w:r>
        <w:rPr>
          <w:rFonts w:ascii="Arial" w:hAnsi="Arial" w:cs="Arial"/>
        </w:rPr>
        <w:t>your responses</w:t>
      </w:r>
      <w:r w:rsidRPr="00AF0DE9">
        <w:rPr>
          <w:rFonts w:ascii="Arial" w:hAnsi="Arial" w:cs="Arial"/>
        </w:rPr>
        <w:t>.  When you are finished checking</w:t>
      </w:r>
      <w:r>
        <w:rPr>
          <w:rFonts w:ascii="Arial" w:hAnsi="Arial" w:cs="Arial"/>
        </w:rPr>
        <w:t>,</w:t>
      </w:r>
      <w:r w:rsidRPr="00AF0DE9">
        <w:rPr>
          <w:rFonts w:ascii="Arial" w:hAnsi="Arial" w:cs="Arial"/>
        </w:rPr>
        <w:t xml:space="preserve"> </w:t>
      </w:r>
      <w:r>
        <w:rPr>
          <w:rFonts w:ascii="Arial" w:hAnsi="Arial" w:cs="Arial"/>
        </w:rPr>
        <w:t xml:space="preserve">click the “get </w:t>
      </w:r>
      <w:proofErr w:type="spellStart"/>
      <w:r>
        <w:rPr>
          <w:rFonts w:ascii="Arial" w:hAnsi="Arial" w:cs="Arial"/>
        </w:rPr>
        <w:t>rtn</w:t>
      </w:r>
      <w:proofErr w:type="spellEnd"/>
      <w:r>
        <w:rPr>
          <w:rFonts w:ascii="Arial" w:hAnsi="Arial" w:cs="Arial"/>
        </w:rPr>
        <w:t xml:space="preserve"> Code” button at the bottom of the sheet - </w:t>
      </w:r>
      <w:r w:rsidRPr="00AF0DE9">
        <w:rPr>
          <w:rFonts w:ascii="Arial" w:hAnsi="Arial" w:cs="Arial"/>
          <w:b/>
        </w:rPr>
        <w:t xml:space="preserve">Write the score </w:t>
      </w:r>
      <w:r w:rsidRPr="0079409F">
        <w:rPr>
          <w:rFonts w:ascii="Arial" w:hAnsi="Arial" w:cs="Arial"/>
          <w:b/>
          <w:sz w:val="24"/>
          <w:szCs w:val="24"/>
          <w:u w:val="single"/>
        </w:rPr>
        <w:t xml:space="preserve">and the </w:t>
      </w:r>
      <w:proofErr w:type="spellStart"/>
      <w:r w:rsidRPr="0079409F">
        <w:rPr>
          <w:rFonts w:ascii="Arial" w:hAnsi="Arial" w:cs="Arial"/>
          <w:b/>
          <w:sz w:val="24"/>
          <w:szCs w:val="24"/>
          <w:u w:val="single"/>
        </w:rPr>
        <w:t>rtn</w:t>
      </w:r>
      <w:proofErr w:type="spellEnd"/>
      <w:r w:rsidRPr="0079409F">
        <w:rPr>
          <w:rFonts w:ascii="Arial" w:hAnsi="Arial" w:cs="Arial"/>
          <w:b/>
          <w:sz w:val="24"/>
          <w:szCs w:val="24"/>
          <w:u w:val="single"/>
        </w:rPr>
        <w:t xml:space="preserve"> Code</w:t>
      </w:r>
      <w:r w:rsidRPr="00AF0DE9">
        <w:rPr>
          <w:rFonts w:ascii="Arial" w:hAnsi="Arial" w:cs="Arial"/>
          <w:b/>
        </w:rPr>
        <w:t xml:space="preserve"> in the space provided above</w:t>
      </w:r>
      <w:r w:rsidRPr="00AF0DE9">
        <w:rPr>
          <w:rFonts w:ascii="Arial" w:hAnsi="Arial" w:cs="Arial"/>
        </w:rPr>
        <w:t xml:space="preserve">.  </w:t>
      </w:r>
      <w:r w:rsidR="009F2FA2">
        <w:rPr>
          <w:rFonts w:ascii="Arial" w:hAnsi="Arial" w:cs="Arial"/>
        </w:rPr>
        <w:t xml:space="preserve">No credit for the computer graded part of problem if a clear </w:t>
      </w:r>
      <w:proofErr w:type="spellStart"/>
      <w:r w:rsidR="009F2FA2">
        <w:rPr>
          <w:rFonts w:ascii="Arial" w:hAnsi="Arial" w:cs="Arial"/>
        </w:rPr>
        <w:t>rtn</w:t>
      </w:r>
      <w:proofErr w:type="spellEnd"/>
      <w:r w:rsidR="009F2FA2">
        <w:rPr>
          <w:rFonts w:ascii="Arial" w:hAnsi="Arial" w:cs="Arial"/>
        </w:rPr>
        <w:t xml:space="preserve"> Code is not provided.  </w:t>
      </w:r>
      <w:r w:rsidRPr="00AF0DE9">
        <w:rPr>
          <w:rFonts w:ascii="Arial" w:hAnsi="Arial" w:cs="Arial"/>
        </w:rPr>
        <w:t>Documenting your work is important – please return this sheet along with your work.  If you run into problems</w:t>
      </w:r>
      <w:r w:rsidR="00C36BE0">
        <w:rPr>
          <w:rFonts w:ascii="Arial" w:hAnsi="Arial" w:cs="Arial"/>
        </w:rPr>
        <w:t>,</w:t>
      </w:r>
      <w:r w:rsidRPr="00AF0DE9">
        <w:rPr>
          <w:rFonts w:ascii="Arial" w:hAnsi="Arial" w:cs="Arial"/>
        </w:rPr>
        <w:t xml:space="preserve"> </w:t>
      </w:r>
      <w:r w:rsidRPr="00E84E7B">
        <w:rPr>
          <w:rFonts w:ascii="Arial" w:hAnsi="Arial" w:cs="Arial"/>
        </w:rPr>
        <w:t>see if you can get the answers to the base-case problem</w:t>
      </w:r>
      <w:r w:rsidR="00C401C7">
        <w:rPr>
          <w:rFonts w:ascii="Arial" w:hAnsi="Arial" w:cs="Arial"/>
        </w:rPr>
        <w:t xml:space="preserve"> and use the problem hints</w:t>
      </w:r>
      <w:r w:rsidRPr="00E84E7B">
        <w:rPr>
          <w:rFonts w:ascii="Arial" w:hAnsi="Arial" w:cs="Arial"/>
        </w:rPr>
        <w:t>.=</w:t>
      </w:r>
      <w:r>
        <w:rPr>
          <w:rFonts w:ascii="Arial" w:hAnsi="Arial" w:cs="Arial"/>
        </w:rPr>
        <w:t>=v</w:t>
      </w:r>
      <w:r w:rsidR="003652CB">
        <w:pict w14:anchorId="4141935F">
          <v:rect id="_x0000_i1026" style="width:0;height:1.5pt" o:hralign="center" o:hrstd="t" o:hr="t" fillcolor="#a0a0a0" stroked="f"/>
        </w:pict>
      </w:r>
    </w:p>
    <w:p w14:paraId="2FCF320B" w14:textId="28C1A5E6" w:rsidR="003136A7" w:rsidRPr="006D44D7" w:rsidRDefault="00B159A5" w:rsidP="003136A7">
      <w:pPr>
        <w:spacing w:after="0"/>
        <w:rPr>
          <w:color w:val="385623" w:themeColor="accent6" w:themeShade="80"/>
        </w:rPr>
      </w:pPr>
      <w:r>
        <w:rPr>
          <w:color w:val="385623" w:themeColor="accent6" w:themeShade="80"/>
        </w:rPr>
        <w:t>s</w:t>
      </w:r>
      <w:r w:rsidR="008F26F2">
        <w:rPr>
          <w:color w:val="385623" w:themeColor="accent6" w:themeShade="80"/>
        </w:rPr>
        <w:t>==</w:t>
      </w:r>
      <w:r w:rsidR="00610A33">
        <w:rPr>
          <w:color w:val="385623" w:themeColor="accent6" w:themeShade="80"/>
        </w:rPr>
        <w:t xml:space="preserve"> </w:t>
      </w:r>
      <w:r w:rsidR="003A6ADD" w:rsidRPr="006D44D7">
        <w:rPr>
          <w:color w:val="385623" w:themeColor="accent6" w:themeShade="80"/>
        </w:rPr>
        <w:t>Directions</w:t>
      </w:r>
      <w:bookmarkEnd w:id="0"/>
      <w:r w:rsidR="003A6ADD" w:rsidRPr="006D44D7">
        <w:rPr>
          <w:color w:val="385623" w:themeColor="accent6" w:themeShade="80"/>
        </w:rPr>
        <w:t xml:space="preserve"> for contributors</w:t>
      </w:r>
      <w:r w:rsidR="006F2B58">
        <w:rPr>
          <w:color w:val="385623" w:themeColor="accent6" w:themeShade="80"/>
        </w:rPr>
        <w:t>:</w:t>
      </w:r>
      <w:r w:rsidR="003A6ADD" w:rsidRPr="006D44D7">
        <w:rPr>
          <w:color w:val="385623" w:themeColor="accent6" w:themeShade="80"/>
        </w:rPr>
        <w:t xml:space="preserve">  </w:t>
      </w:r>
      <w:r w:rsidR="005C6157" w:rsidRPr="006F2B58">
        <w:rPr>
          <w:color w:val="385623" w:themeColor="accent6" w:themeShade="80"/>
        </w:rPr>
        <w:t xml:space="preserve"> The </w:t>
      </w:r>
      <w:r w:rsidR="00627755" w:rsidRPr="006F2B58">
        <w:rPr>
          <w:color w:val="385623" w:themeColor="accent6" w:themeShade="80"/>
        </w:rPr>
        <w:t>QRP</w:t>
      </w:r>
      <w:r w:rsidR="00D02BD5">
        <w:rPr>
          <w:color w:val="385623" w:themeColor="accent6" w:themeShade="80"/>
        </w:rPr>
        <w:t xml:space="preserve"> solve</w:t>
      </w:r>
      <w:r w:rsidR="00627755" w:rsidRPr="006F2B58">
        <w:rPr>
          <w:color w:val="385623" w:themeColor="accent6" w:themeShade="80"/>
        </w:rPr>
        <w:t xml:space="preserve"> </w:t>
      </w:r>
      <w:proofErr w:type="spellStart"/>
      <w:r w:rsidR="001E150F">
        <w:rPr>
          <w:color w:val="385623" w:themeColor="accent6" w:themeShade="80"/>
        </w:rPr>
        <w:t>BringMN</w:t>
      </w:r>
      <w:proofErr w:type="spellEnd"/>
      <w:r w:rsidR="00627755" w:rsidRPr="006F2B58">
        <w:rPr>
          <w:color w:val="385623" w:themeColor="accent6" w:themeShade="80"/>
        </w:rPr>
        <w:t xml:space="preserve"> macro</w:t>
      </w:r>
      <w:r w:rsidR="005C6157" w:rsidRPr="006F2B58">
        <w:rPr>
          <w:color w:val="385623" w:themeColor="accent6" w:themeShade="80"/>
        </w:rPr>
        <w:t xml:space="preserve"> will delete the</w:t>
      </w:r>
      <w:r w:rsidR="005A4541">
        <w:rPr>
          <w:color w:val="385623" w:themeColor="accent6" w:themeShade="80"/>
        </w:rPr>
        <w:t>se direction</w:t>
      </w:r>
      <w:r w:rsidR="005C6157" w:rsidRPr="006F2B58">
        <w:rPr>
          <w:color w:val="385623" w:themeColor="accent6" w:themeShade="80"/>
        </w:rPr>
        <w:t xml:space="preserve"> </w:t>
      </w:r>
      <w:r w:rsidR="006F2B58" w:rsidRPr="006F2B58">
        <w:rPr>
          <w:color w:val="385623" w:themeColor="accent6" w:themeShade="80"/>
        </w:rPr>
        <w:t xml:space="preserve">(and anything between </w:t>
      </w:r>
      <w:r>
        <w:rPr>
          <w:color w:val="385623" w:themeColor="accent6" w:themeShade="80"/>
        </w:rPr>
        <w:t>s</w:t>
      </w:r>
      <w:r w:rsidR="00610A33">
        <w:rPr>
          <w:color w:val="385623" w:themeColor="accent6" w:themeShade="80"/>
        </w:rPr>
        <w:t xml:space="preserve"> double equal and double equal </w:t>
      </w:r>
      <w:r>
        <w:rPr>
          <w:color w:val="385623" w:themeColor="accent6" w:themeShade="80"/>
        </w:rPr>
        <w:t>s</w:t>
      </w:r>
      <w:r w:rsidR="00610A33">
        <w:rPr>
          <w:color w:val="385623" w:themeColor="accent6" w:themeShade="80"/>
        </w:rPr>
        <w:t xml:space="preserve"> </w:t>
      </w:r>
      <w:r w:rsidR="006F2B58" w:rsidRPr="006F2B58">
        <w:rPr>
          <w:color w:val="385623" w:themeColor="accent6" w:themeShade="80"/>
        </w:rPr>
        <w:t xml:space="preserve">markup tags </w:t>
      </w:r>
      <w:r w:rsidR="001E150F">
        <w:rPr>
          <w:color w:val="385623" w:themeColor="accent6" w:themeShade="80"/>
        </w:rPr>
        <w:t xml:space="preserve">like those </w:t>
      </w:r>
      <w:r w:rsidR="006F2B58" w:rsidRPr="006F2B58">
        <w:rPr>
          <w:color w:val="385623" w:themeColor="accent6" w:themeShade="80"/>
        </w:rPr>
        <w:t>around this section)</w:t>
      </w:r>
      <w:r w:rsidR="003A6ADD" w:rsidRPr="006F2B58">
        <w:rPr>
          <w:color w:val="385623" w:themeColor="accent6" w:themeShade="80"/>
        </w:rPr>
        <w:t xml:space="preserve">. </w:t>
      </w:r>
      <w:r w:rsidR="003A6ADD" w:rsidRPr="006D44D7">
        <w:rPr>
          <w:color w:val="385623" w:themeColor="accent6" w:themeShade="80"/>
        </w:rPr>
        <w:t xml:space="preserve"> </w:t>
      </w:r>
    </w:p>
    <w:p w14:paraId="00D7114A" w14:textId="5702C886" w:rsidR="00506136" w:rsidRDefault="00672001" w:rsidP="006D44D7">
      <w:pPr>
        <w:spacing w:after="0"/>
        <w:ind w:left="720" w:hanging="270"/>
        <w:rPr>
          <w:color w:val="385623" w:themeColor="accent6" w:themeShade="80"/>
        </w:rPr>
      </w:pPr>
      <w:r>
        <w:rPr>
          <w:color w:val="385623" w:themeColor="accent6" w:themeShade="80"/>
        </w:rPr>
        <w:t>1</w:t>
      </w:r>
      <w:r w:rsidR="003136A7" w:rsidRPr="006D44D7">
        <w:rPr>
          <w:color w:val="385623" w:themeColor="accent6" w:themeShade="80"/>
        </w:rPr>
        <w:t xml:space="preserve">) </w:t>
      </w:r>
      <w:r w:rsidR="005A4541">
        <w:rPr>
          <w:color w:val="385623" w:themeColor="accent6" w:themeShade="80"/>
        </w:rPr>
        <w:t>C</w:t>
      </w:r>
      <w:r w:rsidR="003136A7" w:rsidRPr="006D44D7">
        <w:rPr>
          <w:color w:val="385623" w:themeColor="accent6" w:themeShade="80"/>
        </w:rPr>
        <w:t>ompose the problem in this template.  Any variable parameters should be put in the form ##</w:t>
      </w:r>
      <w:proofErr w:type="spellStart"/>
      <w:r w:rsidR="003136A7" w:rsidRPr="006D44D7">
        <w:rPr>
          <w:color w:val="385623" w:themeColor="accent6" w:themeShade="80"/>
        </w:rPr>
        <w:t>varname</w:t>
      </w:r>
      <w:proofErr w:type="spellEnd"/>
      <w:r w:rsidR="003136A7" w:rsidRPr="006D44D7">
        <w:rPr>
          <w:color w:val="385623" w:themeColor="accent6" w:themeShade="80"/>
        </w:rPr>
        <w:t>,[var type],[</w:t>
      </w:r>
      <w:r w:rsidR="001E150F">
        <w:rPr>
          <w:color w:val="385623" w:themeColor="accent6" w:themeShade="80"/>
        </w:rPr>
        <w:t>B</w:t>
      </w:r>
      <w:r w:rsidR="003136A7" w:rsidRPr="006D44D7">
        <w:rPr>
          <w:color w:val="385623" w:themeColor="accent6" w:themeShade="80"/>
        </w:rPr>
        <w:t>ase</w:t>
      </w:r>
      <w:r w:rsidR="001E150F">
        <w:rPr>
          <w:color w:val="385623" w:themeColor="accent6" w:themeShade="80"/>
        </w:rPr>
        <w:t xml:space="preserve"> </w:t>
      </w:r>
      <w:r w:rsidR="003136A7" w:rsidRPr="006D44D7">
        <w:rPr>
          <w:color w:val="385623" w:themeColor="accent6" w:themeShade="80"/>
        </w:rPr>
        <w:t>case</w:t>
      </w:r>
      <w:r w:rsidR="001E150F">
        <w:rPr>
          <w:color w:val="385623" w:themeColor="accent6" w:themeShade="80"/>
        </w:rPr>
        <w:t xml:space="preserve"> v</w:t>
      </w:r>
      <w:r w:rsidR="003136A7" w:rsidRPr="006D44D7">
        <w:rPr>
          <w:color w:val="385623" w:themeColor="accent6" w:themeShade="80"/>
        </w:rPr>
        <w:t xml:space="preserve">alue]##.  </w:t>
      </w:r>
      <w:r w:rsidR="006D44D7" w:rsidRPr="006D44D7">
        <w:rPr>
          <w:color w:val="385623" w:themeColor="accent6" w:themeShade="80"/>
        </w:rPr>
        <w:t xml:space="preserve">var type can have value of num, txt, </w:t>
      </w:r>
      <w:r w:rsidR="00887690">
        <w:rPr>
          <w:color w:val="385623" w:themeColor="accent6" w:themeShade="80"/>
        </w:rPr>
        <w:t xml:space="preserve">or </w:t>
      </w:r>
      <w:r w:rsidR="006D44D7" w:rsidRPr="006D44D7">
        <w:rPr>
          <w:color w:val="385623" w:themeColor="accent6" w:themeShade="80"/>
        </w:rPr>
        <w:t>arr</w:t>
      </w:r>
      <w:r w:rsidR="00627755">
        <w:rPr>
          <w:color w:val="385623" w:themeColor="accent6" w:themeShade="80"/>
        </w:rPr>
        <w:t>.</w:t>
      </w:r>
      <w:r w:rsidR="00506136">
        <w:rPr>
          <w:color w:val="385623" w:themeColor="accent6" w:themeShade="80"/>
        </w:rPr>
        <w:t xml:space="preserve"> </w:t>
      </w:r>
      <w:r w:rsidR="00FB7B6A">
        <w:rPr>
          <w:color w:val="385623" w:themeColor="accent6" w:themeShade="80"/>
        </w:rPr>
        <w:t xml:space="preserve"> Repeated instances of the variable should be </w:t>
      </w:r>
      <w:proofErr w:type="gramStart"/>
      <w:r w:rsidR="00FB7B6A">
        <w:rPr>
          <w:color w:val="385623" w:themeColor="accent6" w:themeShade="80"/>
        </w:rPr>
        <w:t>exactly the same</w:t>
      </w:r>
      <w:proofErr w:type="gramEnd"/>
      <w:r w:rsidR="00FB7B6A">
        <w:rPr>
          <w:color w:val="385623" w:themeColor="accent6" w:themeShade="80"/>
        </w:rPr>
        <w:t xml:space="preserve"> as the first occurrence (use copy/paste).  </w:t>
      </w:r>
      <w:r w:rsidR="00506136">
        <w:rPr>
          <w:color w:val="385623" w:themeColor="accent6" w:themeShade="80"/>
        </w:rPr>
        <w:t>Denote different parts of the problem</w:t>
      </w:r>
      <w:r w:rsidR="005C6157">
        <w:rPr>
          <w:color w:val="385623" w:themeColor="accent6" w:themeShade="80"/>
        </w:rPr>
        <w:t xml:space="preserve"> that will be computer checked </w:t>
      </w:r>
      <w:r w:rsidR="00506136">
        <w:rPr>
          <w:color w:val="385623" w:themeColor="accent6" w:themeShade="80"/>
        </w:rPr>
        <w:t xml:space="preserve">with </w:t>
      </w:r>
      <w:r w:rsidR="008312E0">
        <w:rPr>
          <w:color w:val="385623" w:themeColor="accent6" w:themeShade="80"/>
        </w:rPr>
        <w:t>p</w:t>
      </w:r>
      <w:r w:rsidR="00AD17C7">
        <w:rPr>
          <w:color w:val="385623" w:themeColor="accent6" w:themeShade="80"/>
        </w:rPr>
        <w:t>==</w:t>
      </w:r>
      <w:r w:rsidR="00506136">
        <w:rPr>
          <w:color w:val="385623" w:themeColor="accent6" w:themeShade="80"/>
        </w:rPr>
        <w:t>a</w:t>
      </w:r>
      <w:r w:rsidR="00AD17C7">
        <w:rPr>
          <w:color w:val="385623" w:themeColor="accent6" w:themeShade="80"/>
        </w:rPr>
        <w:t>==</w:t>
      </w:r>
      <w:r w:rsidR="008312E0">
        <w:rPr>
          <w:color w:val="385623" w:themeColor="accent6" w:themeShade="80"/>
        </w:rPr>
        <w:t>p</w:t>
      </w:r>
      <w:r w:rsidR="00506136">
        <w:rPr>
          <w:color w:val="385623" w:themeColor="accent6" w:themeShade="80"/>
        </w:rPr>
        <w:t xml:space="preserve">, </w:t>
      </w:r>
      <w:r w:rsidR="008312E0">
        <w:rPr>
          <w:color w:val="385623" w:themeColor="accent6" w:themeShade="80"/>
        </w:rPr>
        <w:t>p</w:t>
      </w:r>
      <w:r w:rsidR="00AD17C7">
        <w:rPr>
          <w:color w:val="385623" w:themeColor="accent6" w:themeShade="80"/>
        </w:rPr>
        <w:t>==</w:t>
      </w:r>
      <w:r w:rsidR="00506136">
        <w:rPr>
          <w:color w:val="385623" w:themeColor="accent6" w:themeShade="80"/>
        </w:rPr>
        <w:t>b</w:t>
      </w:r>
      <w:r w:rsidR="00AD17C7">
        <w:rPr>
          <w:color w:val="385623" w:themeColor="accent6" w:themeShade="80"/>
        </w:rPr>
        <w:t>==</w:t>
      </w:r>
      <w:r w:rsidR="008312E0">
        <w:rPr>
          <w:color w:val="385623" w:themeColor="accent6" w:themeShade="80"/>
        </w:rPr>
        <w:t>p</w:t>
      </w:r>
      <w:r w:rsidR="005C6157">
        <w:rPr>
          <w:color w:val="385623" w:themeColor="accent6" w:themeShade="80"/>
        </w:rPr>
        <w:t>…</w:t>
      </w:r>
      <w:r w:rsidR="008312E0">
        <w:rPr>
          <w:color w:val="385623" w:themeColor="accent6" w:themeShade="80"/>
        </w:rPr>
        <w:t>p</w:t>
      </w:r>
      <w:r w:rsidR="00AD17C7">
        <w:rPr>
          <w:color w:val="385623" w:themeColor="accent6" w:themeShade="80"/>
        </w:rPr>
        <w:t>==</w:t>
      </w:r>
      <w:r w:rsidR="002A0014">
        <w:rPr>
          <w:color w:val="385623" w:themeColor="accent6" w:themeShade="80"/>
        </w:rPr>
        <w:t>j</w:t>
      </w:r>
      <w:r w:rsidR="00AD17C7">
        <w:rPr>
          <w:color w:val="385623" w:themeColor="accent6" w:themeShade="80"/>
        </w:rPr>
        <w:t>==</w:t>
      </w:r>
      <w:r w:rsidR="002A0014">
        <w:rPr>
          <w:color w:val="385623" w:themeColor="accent6" w:themeShade="80"/>
        </w:rPr>
        <w:t xml:space="preserve"> </w:t>
      </w:r>
      <w:r w:rsidR="008312E0">
        <w:rPr>
          <w:color w:val="385623" w:themeColor="accent6" w:themeShade="80"/>
        </w:rPr>
        <w:t xml:space="preserve">p </w:t>
      </w:r>
      <w:r w:rsidR="002A0014">
        <w:rPr>
          <w:color w:val="385623" w:themeColor="accent6" w:themeShade="80"/>
        </w:rPr>
        <w:t xml:space="preserve">(these will be replaced with a) b) later </w:t>
      </w:r>
      <w:r w:rsidR="006F2B58">
        <w:rPr>
          <w:color w:val="385623" w:themeColor="accent6" w:themeShade="80"/>
        </w:rPr>
        <w:t>by a macro</w:t>
      </w:r>
      <w:r w:rsidR="00FB7B6A">
        <w:rPr>
          <w:color w:val="385623" w:themeColor="accent6" w:themeShade="80"/>
        </w:rPr>
        <w:t xml:space="preserve"> in QRP</w:t>
      </w:r>
      <w:r w:rsidR="00D02BD5">
        <w:rPr>
          <w:color w:val="385623" w:themeColor="accent6" w:themeShade="80"/>
        </w:rPr>
        <w:t xml:space="preserve"> </w:t>
      </w:r>
      <w:r w:rsidR="00687596">
        <w:rPr>
          <w:color w:val="385623" w:themeColor="accent6" w:themeShade="80"/>
        </w:rPr>
        <w:t xml:space="preserve">solve) </w:t>
      </w:r>
    </w:p>
    <w:p w14:paraId="55C765EF" w14:textId="01350620" w:rsidR="00C76D5A" w:rsidRDefault="00BD3631" w:rsidP="006D44D7">
      <w:pPr>
        <w:spacing w:after="0"/>
        <w:ind w:left="720" w:hanging="270"/>
        <w:rPr>
          <w:color w:val="385623" w:themeColor="accent6" w:themeShade="80"/>
        </w:rPr>
      </w:pPr>
      <w:r w:rsidRPr="00887690">
        <w:rPr>
          <w:b/>
          <w:color w:val="385623" w:themeColor="accent6" w:themeShade="80"/>
        </w:rPr>
        <w:t>2</w:t>
      </w:r>
      <w:r w:rsidR="00C76D5A" w:rsidRPr="00887690">
        <w:rPr>
          <w:b/>
          <w:color w:val="385623" w:themeColor="accent6" w:themeShade="80"/>
        </w:rPr>
        <w:t xml:space="preserve">) </w:t>
      </w:r>
      <w:r w:rsidR="00887690" w:rsidRPr="00887690">
        <w:rPr>
          <w:b/>
          <w:color w:val="385623" w:themeColor="accent6" w:themeShade="80"/>
        </w:rPr>
        <w:t>Edit the</w:t>
      </w:r>
      <w:r w:rsidR="00C76D5A" w:rsidRPr="00887690">
        <w:rPr>
          <w:b/>
          <w:color w:val="385623" w:themeColor="accent6" w:themeShade="80"/>
        </w:rPr>
        <w:t xml:space="preserve"> higher level </w:t>
      </w:r>
      <w:r w:rsidR="00887690" w:rsidRPr="00887690">
        <w:rPr>
          <w:b/>
          <w:color w:val="385623" w:themeColor="accent6" w:themeShade="80"/>
        </w:rPr>
        <w:t xml:space="preserve">,short answer, human graded, </w:t>
      </w:r>
      <w:r w:rsidR="00C76D5A" w:rsidRPr="00887690">
        <w:rPr>
          <w:b/>
          <w:color w:val="385623" w:themeColor="accent6" w:themeShade="80"/>
        </w:rPr>
        <w:t>qualitative questions at the end of the problem</w:t>
      </w:r>
      <w:r w:rsidR="005A4541" w:rsidRPr="00887690">
        <w:rPr>
          <w:b/>
          <w:color w:val="385623" w:themeColor="accent6" w:themeShade="80"/>
        </w:rPr>
        <w:t xml:space="preserve"> (between w== and ==w)</w:t>
      </w:r>
      <w:r w:rsidR="00C76D5A" w:rsidRPr="00887690">
        <w:rPr>
          <w:b/>
          <w:color w:val="385623" w:themeColor="accent6" w:themeShade="80"/>
        </w:rPr>
        <w:t xml:space="preserve">. </w:t>
      </w:r>
      <w:r w:rsidR="00887690">
        <w:rPr>
          <w:b/>
          <w:color w:val="385623" w:themeColor="accent6" w:themeShade="80"/>
        </w:rPr>
        <w:t xml:space="preserve">  </w:t>
      </w:r>
      <w:r w:rsidR="00887690" w:rsidRPr="007511E6">
        <w:rPr>
          <w:color w:val="385623" w:themeColor="accent6" w:themeShade="80"/>
        </w:rPr>
        <w:t>The “Reflect” portion asked students to think about their methods when problem solving.  The “Explore” question should ask to change things about the specific problem (e.g. What direction the temperature would move if the pressure were increased…).  The “Connect” question should ask them to connect the question to something in the outside world (e.g. Research on the web three different ways to measure flow rate of a liquid in a pipe and …).  The “S</w:t>
      </w:r>
      <w:r w:rsidR="00A678BD" w:rsidRPr="007511E6">
        <w:rPr>
          <w:color w:val="385623" w:themeColor="accent6" w:themeShade="80"/>
        </w:rPr>
        <w:t xml:space="preserve">afety &amp; </w:t>
      </w:r>
      <w:r w:rsidR="007511E6">
        <w:rPr>
          <w:color w:val="385623" w:themeColor="accent6" w:themeShade="80"/>
        </w:rPr>
        <w:t>Society</w:t>
      </w:r>
      <w:r w:rsidR="00A678BD" w:rsidRPr="007511E6">
        <w:rPr>
          <w:color w:val="385623" w:themeColor="accent6" w:themeShade="80"/>
        </w:rPr>
        <w:t xml:space="preserve">” should tie the problem back to </w:t>
      </w:r>
      <w:r w:rsidR="000B4F04">
        <w:rPr>
          <w:color w:val="385623" w:themeColor="accent6" w:themeShade="80"/>
        </w:rPr>
        <w:t>safety, health, codes, environment or society</w:t>
      </w:r>
      <w:r w:rsidR="00A678BD" w:rsidRPr="007511E6">
        <w:rPr>
          <w:color w:val="385623" w:themeColor="accent6" w:themeShade="80"/>
        </w:rPr>
        <w:t xml:space="preserve"> (e.g. Could the temperature of the fluid calculated be contained with </w:t>
      </w:r>
      <w:r w:rsidR="007511E6" w:rsidRPr="007511E6">
        <w:rPr>
          <w:color w:val="385623" w:themeColor="accent6" w:themeShade="80"/>
        </w:rPr>
        <w:t>carbon steel pipe….)  Hints –</w:t>
      </w:r>
      <w:r w:rsidR="007511E6">
        <w:rPr>
          <w:color w:val="385623" w:themeColor="accent6" w:themeShade="80"/>
        </w:rPr>
        <w:t xml:space="preserve">not all portions are appropriate for all problems and </w:t>
      </w:r>
      <w:r w:rsidR="007511E6" w:rsidRPr="007511E6">
        <w:rPr>
          <w:color w:val="385623" w:themeColor="accent6" w:themeShade="80"/>
        </w:rPr>
        <w:t>It will help the graders if you put in some numerical specifications.  (e.g. List three ways is better than list some ways.  Write at least 100 words is better than write a short paragraph…)</w:t>
      </w:r>
      <w:r w:rsidR="00325629">
        <w:rPr>
          <w:color w:val="385623" w:themeColor="accent6" w:themeShade="80"/>
        </w:rPr>
        <w:t xml:space="preserve"> For times you want the students to do external research, make sure to explicitly request they cite their resources.</w:t>
      </w:r>
    </w:p>
    <w:p w14:paraId="6A38B125" w14:textId="7FAD81DB" w:rsidR="00325629" w:rsidRPr="007511E6" w:rsidRDefault="00325629" w:rsidP="006D44D7">
      <w:pPr>
        <w:spacing w:after="0"/>
        <w:ind w:left="720" w:hanging="270"/>
        <w:rPr>
          <w:color w:val="385623" w:themeColor="accent6" w:themeShade="80"/>
        </w:rPr>
      </w:pPr>
      <w:r>
        <w:rPr>
          <w:b/>
          <w:color w:val="385623" w:themeColor="accent6" w:themeShade="80"/>
        </w:rPr>
        <w:t>3) Make sure to replace all red font items to black</w:t>
      </w:r>
    </w:p>
    <w:p w14:paraId="5D9E543E" w14:textId="1F9905C7" w:rsidR="006D44D7" w:rsidRDefault="00BD3631" w:rsidP="006D44D7">
      <w:pPr>
        <w:spacing w:after="0"/>
        <w:ind w:left="720" w:hanging="270"/>
        <w:rPr>
          <w:color w:val="385623" w:themeColor="accent6" w:themeShade="80"/>
        </w:rPr>
      </w:pPr>
      <w:r>
        <w:rPr>
          <w:color w:val="385623" w:themeColor="accent6" w:themeShade="80"/>
        </w:rPr>
        <w:t>3</w:t>
      </w:r>
      <w:r w:rsidR="006D44D7">
        <w:rPr>
          <w:color w:val="385623" w:themeColor="accent6" w:themeShade="80"/>
        </w:rPr>
        <w:t>)</w:t>
      </w:r>
      <w:r w:rsidR="00C76D5A">
        <w:rPr>
          <w:color w:val="385623" w:themeColor="accent6" w:themeShade="80"/>
        </w:rPr>
        <w:t xml:space="preserve"> </w:t>
      </w:r>
      <w:r w:rsidR="005A4541">
        <w:rPr>
          <w:color w:val="385623" w:themeColor="accent6" w:themeShade="80"/>
        </w:rPr>
        <w:t>Save and close this document then o</w:t>
      </w:r>
      <w:r w:rsidR="00627755">
        <w:rPr>
          <w:color w:val="385623" w:themeColor="accent6" w:themeShade="80"/>
        </w:rPr>
        <w:t xml:space="preserve">pen the </w:t>
      </w:r>
      <w:proofErr w:type="spellStart"/>
      <w:r w:rsidR="00627755">
        <w:rPr>
          <w:color w:val="385623" w:themeColor="accent6" w:themeShade="80"/>
        </w:rPr>
        <w:t>Q</w:t>
      </w:r>
      <w:r w:rsidR="00506136">
        <w:rPr>
          <w:color w:val="385623" w:themeColor="accent6" w:themeShade="80"/>
        </w:rPr>
        <w:t>RP</w:t>
      </w:r>
      <w:r w:rsidR="00627755">
        <w:rPr>
          <w:color w:val="385623" w:themeColor="accent6" w:themeShade="80"/>
        </w:rPr>
        <w:t>Sol</w:t>
      </w:r>
      <w:r w:rsidR="005A4541">
        <w:rPr>
          <w:color w:val="385623" w:themeColor="accent6" w:themeShade="80"/>
        </w:rPr>
        <w:t>ve</w:t>
      </w:r>
      <w:proofErr w:type="spellEnd"/>
      <w:r w:rsidR="00627755">
        <w:rPr>
          <w:color w:val="385623" w:themeColor="accent6" w:themeShade="80"/>
        </w:rPr>
        <w:t xml:space="preserve"> </w:t>
      </w:r>
      <w:r w:rsidR="00506136">
        <w:rPr>
          <w:color w:val="385623" w:themeColor="accent6" w:themeShade="80"/>
        </w:rPr>
        <w:t>template.  –This bring the variable names into the solution template.</w:t>
      </w:r>
    </w:p>
    <w:p w14:paraId="1E12C73C" w14:textId="7712B502" w:rsidR="00506136" w:rsidRDefault="00BD3631" w:rsidP="006D44D7">
      <w:pPr>
        <w:spacing w:after="0"/>
        <w:ind w:left="720" w:hanging="270"/>
        <w:rPr>
          <w:color w:val="385623" w:themeColor="accent6" w:themeShade="80"/>
        </w:rPr>
      </w:pPr>
      <w:r>
        <w:rPr>
          <w:color w:val="385623" w:themeColor="accent6" w:themeShade="80"/>
        </w:rPr>
        <w:t>4</w:t>
      </w:r>
      <w:r w:rsidR="00506136">
        <w:rPr>
          <w:color w:val="385623" w:themeColor="accent6" w:themeShade="80"/>
        </w:rPr>
        <w:t xml:space="preserve">) solve the problem – see </w:t>
      </w:r>
      <w:proofErr w:type="spellStart"/>
      <w:r w:rsidR="00506136">
        <w:rPr>
          <w:color w:val="385623" w:themeColor="accent6" w:themeShade="80"/>
        </w:rPr>
        <w:t>QRPsolve</w:t>
      </w:r>
      <w:proofErr w:type="spellEnd"/>
      <w:r w:rsidR="00506136">
        <w:rPr>
          <w:color w:val="385623" w:themeColor="accent6" w:themeShade="80"/>
        </w:rPr>
        <w:t xml:space="preserve"> template for directions on this.  </w:t>
      </w:r>
    </w:p>
    <w:p w14:paraId="207CD1D9" w14:textId="679F65AC" w:rsidR="00C60402" w:rsidRDefault="00BD3631" w:rsidP="006D44D7">
      <w:pPr>
        <w:spacing w:after="0"/>
        <w:ind w:left="720" w:hanging="270"/>
        <w:rPr>
          <w:color w:val="385623" w:themeColor="accent6" w:themeShade="80"/>
        </w:rPr>
      </w:pPr>
      <w:r>
        <w:rPr>
          <w:color w:val="385623" w:themeColor="accent6" w:themeShade="80"/>
        </w:rPr>
        <w:t>6</w:t>
      </w:r>
      <w:r w:rsidR="00C60402">
        <w:rPr>
          <w:color w:val="385623" w:themeColor="accent6" w:themeShade="80"/>
        </w:rPr>
        <w:t xml:space="preserve">) </w:t>
      </w:r>
      <w:r w:rsidR="00064374">
        <w:rPr>
          <w:color w:val="385623" w:themeColor="accent6" w:themeShade="80"/>
        </w:rPr>
        <w:t>U</w:t>
      </w:r>
      <w:r w:rsidR="00C60402">
        <w:rPr>
          <w:color w:val="385623" w:themeColor="accent6" w:themeShade="80"/>
        </w:rPr>
        <w:t xml:space="preserve">pload </w:t>
      </w:r>
      <w:r w:rsidR="00064374">
        <w:rPr>
          <w:color w:val="385623" w:themeColor="accent6" w:themeShade="80"/>
        </w:rPr>
        <w:t xml:space="preserve">required files to </w:t>
      </w:r>
      <w:proofErr w:type="spellStart"/>
      <w:r w:rsidR="00C60402">
        <w:rPr>
          <w:color w:val="385623" w:themeColor="accent6" w:themeShade="80"/>
        </w:rPr>
        <w:t>QRPproblems</w:t>
      </w:r>
      <w:proofErr w:type="spellEnd"/>
      <w:r w:rsidR="00C60402">
        <w:rPr>
          <w:color w:val="385623" w:themeColor="accent6" w:themeShade="80"/>
        </w:rPr>
        <w:t xml:space="preserve"> web site and </w:t>
      </w:r>
      <w:r w:rsidR="00064374">
        <w:rPr>
          <w:color w:val="385623" w:themeColor="accent6" w:themeShade="80"/>
        </w:rPr>
        <w:t>provide metadata</w:t>
      </w:r>
      <w:r w:rsidR="00C76D5A">
        <w:rPr>
          <w:color w:val="385623" w:themeColor="accent6" w:themeShade="80"/>
        </w:rPr>
        <w:t xml:space="preserve">.  </w:t>
      </w:r>
      <w:r w:rsidR="008F26F2">
        <w:rPr>
          <w:color w:val="385623" w:themeColor="accent6" w:themeShade="80"/>
        </w:rPr>
        <w:t xml:space="preserve">A simple example is shown </w:t>
      </w:r>
      <w:r w:rsidR="00687596">
        <w:rPr>
          <w:color w:val="385623" w:themeColor="accent6" w:themeShade="80"/>
        </w:rPr>
        <w:t>below,</w:t>
      </w:r>
      <w:r w:rsidR="008F26F2">
        <w:rPr>
          <w:color w:val="385623" w:themeColor="accent6" w:themeShade="80"/>
        </w:rPr>
        <w:t xml:space="preserve"> and this can be deleted or replaced</w:t>
      </w:r>
      <w:r w:rsidR="00C76D5A">
        <w:rPr>
          <w:color w:val="385623" w:themeColor="accent6" w:themeShade="80"/>
        </w:rPr>
        <w:t>:</w:t>
      </w:r>
    </w:p>
    <w:p w14:paraId="690C5D4F" w14:textId="77777777" w:rsidR="00325629" w:rsidRDefault="00325629" w:rsidP="006D44D7">
      <w:pPr>
        <w:spacing w:after="0"/>
        <w:ind w:left="720" w:hanging="270"/>
        <w:rPr>
          <w:color w:val="385623" w:themeColor="accent6" w:themeShade="80"/>
        </w:rPr>
      </w:pPr>
    </w:p>
    <w:p w14:paraId="6F8B40F4" w14:textId="739EE17A" w:rsidR="00610A33" w:rsidRDefault="00610A33" w:rsidP="006D44D7">
      <w:pPr>
        <w:spacing w:after="0"/>
        <w:ind w:left="720" w:hanging="270"/>
        <w:rPr>
          <w:color w:val="385623" w:themeColor="accent6" w:themeShade="80"/>
        </w:rPr>
      </w:pPr>
      <w:r>
        <w:rPr>
          <w:color w:val="385623" w:themeColor="accent6" w:themeShade="80"/>
        </w:rPr>
        <w:t xml:space="preserve">- Note anything included </w:t>
      </w:r>
      <w:r w:rsidR="0090398B">
        <w:rPr>
          <w:color w:val="385623" w:themeColor="accent6" w:themeShade="80"/>
        </w:rPr>
        <w:t>between</w:t>
      </w:r>
      <w:r>
        <w:rPr>
          <w:color w:val="385623" w:themeColor="accent6" w:themeShade="80"/>
        </w:rPr>
        <w:t xml:space="preserve"> the </w:t>
      </w:r>
      <w:r w:rsidR="00B80313">
        <w:rPr>
          <w:color w:val="385623" w:themeColor="accent6" w:themeShade="80"/>
        </w:rPr>
        <w:t>t</w:t>
      </w:r>
      <w:r w:rsidR="00AD17C7">
        <w:rPr>
          <w:color w:val="385623" w:themeColor="accent6" w:themeShade="80"/>
        </w:rPr>
        <w:t>==</w:t>
      </w:r>
      <w:r>
        <w:rPr>
          <w:color w:val="385623" w:themeColor="accent6" w:themeShade="80"/>
        </w:rPr>
        <w:t xml:space="preserve"> </w:t>
      </w:r>
      <w:r w:rsidR="00AD17C7">
        <w:rPr>
          <w:color w:val="385623" w:themeColor="accent6" w:themeShade="80"/>
        </w:rPr>
        <w:t>and ==</w:t>
      </w:r>
      <w:r w:rsidR="00B80313">
        <w:rPr>
          <w:color w:val="385623" w:themeColor="accent6" w:themeShade="80"/>
        </w:rPr>
        <w:t>t</w:t>
      </w:r>
      <w:r>
        <w:rPr>
          <w:color w:val="385623" w:themeColor="accent6" w:themeShade="80"/>
        </w:rPr>
        <w:t xml:space="preserve"> will be included</w:t>
      </w:r>
      <w:r w:rsidR="00AD17C7">
        <w:rPr>
          <w:color w:val="385623" w:themeColor="accent6" w:themeShade="80"/>
        </w:rPr>
        <w:t xml:space="preserve"> with the base case values </w:t>
      </w:r>
      <w:r>
        <w:rPr>
          <w:color w:val="385623" w:themeColor="accent6" w:themeShade="80"/>
        </w:rPr>
        <w:t xml:space="preserve">in the </w:t>
      </w:r>
      <w:r w:rsidR="00AD17C7">
        <w:rPr>
          <w:color w:val="385623" w:themeColor="accent6" w:themeShade="80"/>
        </w:rPr>
        <w:t xml:space="preserve">area denoted by </w:t>
      </w:r>
      <w:r w:rsidR="00325629">
        <w:rPr>
          <w:color w:val="385623" w:themeColor="accent6" w:themeShade="80"/>
        </w:rPr>
        <w:t>x</w:t>
      </w:r>
      <w:r w:rsidR="0090398B">
        <w:rPr>
          <w:color w:val="385623" w:themeColor="accent6" w:themeShade="80"/>
        </w:rPr>
        <w:t>==</w:t>
      </w:r>
      <w:r w:rsidR="00AD17C7">
        <w:rPr>
          <w:color w:val="385623" w:themeColor="accent6" w:themeShade="80"/>
        </w:rPr>
        <w:t xml:space="preserve"> and ==</w:t>
      </w:r>
      <w:r w:rsidR="00325629">
        <w:rPr>
          <w:color w:val="385623" w:themeColor="accent6" w:themeShade="80"/>
        </w:rPr>
        <w:t>x</w:t>
      </w:r>
      <w:r w:rsidR="00AD17C7">
        <w:rPr>
          <w:color w:val="385623" w:themeColor="accent6" w:themeShade="80"/>
        </w:rPr>
        <w:t xml:space="preserve"> </w:t>
      </w:r>
      <w:r w:rsidR="0090398B">
        <w:rPr>
          <w:color w:val="385623" w:themeColor="accent6" w:themeShade="80"/>
        </w:rPr>
        <w:t>in the final version</w:t>
      </w:r>
      <w:r w:rsidR="00AD17C7">
        <w:rPr>
          <w:color w:val="385623" w:themeColor="accent6" w:themeShade="80"/>
        </w:rPr>
        <w:t>.  w==  ==w denotes the written response area that must be graded by a human</w:t>
      </w:r>
      <w:r w:rsidR="0090398B">
        <w:rPr>
          <w:color w:val="385623" w:themeColor="accent6" w:themeShade="80"/>
        </w:rPr>
        <w:t>.</w:t>
      </w:r>
      <w:r w:rsidR="005A4541">
        <w:rPr>
          <w:color w:val="385623" w:themeColor="accent6" w:themeShade="80"/>
        </w:rPr>
        <w:t xml:space="preserve"> q== ==q denotes where the quote goes – delete this markup if you do not want the random quotes to show up.</w:t>
      </w:r>
    </w:p>
    <w:p w14:paraId="4C47C9A6" w14:textId="77777777" w:rsidR="00C76D5A" w:rsidRDefault="003652CB" w:rsidP="006D44D7">
      <w:pPr>
        <w:spacing w:after="0"/>
        <w:ind w:left="720" w:hanging="270"/>
        <w:rPr>
          <w:color w:val="385623" w:themeColor="accent6" w:themeShade="80"/>
        </w:rPr>
      </w:pPr>
      <w:r>
        <w:pict w14:anchorId="76C8761D">
          <v:rect id="_x0000_i1027" style="width:0;height:1.5pt" o:hralign="center" o:hrstd="t" o:hr="t" fillcolor="#a0a0a0" stroked="f"/>
        </w:pict>
      </w:r>
    </w:p>
    <w:p w14:paraId="790FCCA1" w14:textId="77777777" w:rsidR="00C76D5A" w:rsidRDefault="00C76D5A" w:rsidP="00E1022D">
      <w:pPr>
        <w:tabs>
          <w:tab w:val="left" w:pos="0"/>
        </w:tabs>
        <w:spacing w:after="0"/>
        <w:rPr>
          <w:color w:val="385623" w:themeColor="accent6" w:themeShade="80"/>
        </w:rPr>
      </w:pPr>
      <w:r>
        <w:rPr>
          <w:color w:val="385623" w:themeColor="accent6" w:themeShade="80"/>
        </w:rPr>
        <w:t xml:space="preserve"> </w:t>
      </w:r>
      <w:r w:rsidR="0095759A">
        <w:rPr>
          <w:color w:val="385623" w:themeColor="accent6" w:themeShade="80"/>
        </w:rPr>
        <w:t>==</w:t>
      </w:r>
      <w:r w:rsidR="00B159A5">
        <w:rPr>
          <w:color w:val="385623" w:themeColor="accent6" w:themeShade="80"/>
        </w:rPr>
        <w:t>s</w:t>
      </w:r>
      <w:r w:rsidR="005954E7">
        <w:rPr>
          <w:color w:val="385623" w:themeColor="accent6" w:themeShade="80"/>
        </w:rPr>
        <w:tab/>
      </w:r>
    </w:p>
    <w:p w14:paraId="6E2A28D5" w14:textId="681AD959" w:rsidR="008F26F2" w:rsidRDefault="00B159A5" w:rsidP="00E1022D">
      <w:pPr>
        <w:tabs>
          <w:tab w:val="left" w:pos="0"/>
        </w:tabs>
        <w:spacing w:after="0"/>
      </w:pPr>
      <w:r>
        <w:t>t</w:t>
      </w:r>
      <w:r w:rsidR="0090398B">
        <w:t>==</w:t>
      </w:r>
      <w:r w:rsidR="00610A33">
        <w:t xml:space="preserve"> </w:t>
      </w:r>
      <w:r w:rsidR="00585F18" w:rsidRPr="007511E6">
        <w:rPr>
          <w:color w:val="C00000"/>
        </w:rPr>
        <w:t xml:space="preserve">The </w:t>
      </w:r>
      <w:r w:rsidR="005C6157" w:rsidRPr="007511E6">
        <w:rPr>
          <w:color w:val="C00000"/>
        </w:rPr>
        <w:t>disc</w:t>
      </w:r>
      <w:r w:rsidR="00585F18" w:rsidRPr="007511E6">
        <w:rPr>
          <w:color w:val="C00000"/>
        </w:rPr>
        <w:t xml:space="preserve"> was made of ##</w:t>
      </w:r>
      <w:proofErr w:type="spellStart"/>
      <w:r w:rsidR="00585F18" w:rsidRPr="007511E6">
        <w:rPr>
          <w:color w:val="C00000"/>
        </w:rPr>
        <w:t>material,txt,iron</w:t>
      </w:r>
      <w:proofErr w:type="spellEnd"/>
      <w:r w:rsidR="00585F18" w:rsidRPr="007511E6">
        <w:rPr>
          <w:color w:val="C00000"/>
        </w:rPr>
        <w:t>##</w:t>
      </w:r>
      <w:r w:rsidR="005C6157" w:rsidRPr="007511E6">
        <w:rPr>
          <w:color w:val="C00000"/>
        </w:rPr>
        <w:t>,</w:t>
      </w:r>
      <w:r w:rsidR="00585F18" w:rsidRPr="007511E6">
        <w:rPr>
          <w:color w:val="C00000"/>
        </w:rPr>
        <w:t xml:space="preserve"> had a diameter of ##diam,num,</w:t>
      </w:r>
      <w:r w:rsidR="005C6157" w:rsidRPr="007511E6">
        <w:rPr>
          <w:color w:val="C00000"/>
        </w:rPr>
        <w:t>1</w:t>
      </w:r>
      <w:r w:rsidR="00585F18" w:rsidRPr="007511E6">
        <w:rPr>
          <w:color w:val="C00000"/>
        </w:rPr>
        <w:t>.</w:t>
      </w:r>
      <w:r w:rsidR="005C6157" w:rsidRPr="007511E6">
        <w:rPr>
          <w:color w:val="C00000"/>
        </w:rPr>
        <w:t>0</w:t>
      </w:r>
      <w:r w:rsidR="00585F18" w:rsidRPr="007511E6">
        <w:rPr>
          <w:color w:val="C00000"/>
        </w:rPr>
        <w:t>## meters and a thickness of ##thick,num,</w:t>
      </w:r>
      <w:r w:rsidR="005C6157" w:rsidRPr="007511E6">
        <w:rPr>
          <w:color w:val="C00000"/>
        </w:rPr>
        <w:t>10</w:t>
      </w:r>
      <w:r w:rsidR="00585F18" w:rsidRPr="007511E6">
        <w:rPr>
          <w:color w:val="C00000"/>
        </w:rPr>
        <w:t>## mm.</w:t>
      </w:r>
      <w:r w:rsidR="00E1022D" w:rsidRPr="007511E6">
        <w:rPr>
          <w:color w:val="C00000"/>
        </w:rPr>
        <w:t xml:space="preserve">  </w:t>
      </w:r>
      <w:r w:rsidR="00D56F73" w:rsidRPr="007511E6">
        <w:rPr>
          <w:color w:val="C00000"/>
        </w:rPr>
        <w:t xml:space="preserve">If the </w:t>
      </w:r>
      <w:r w:rsidR="008E356F" w:rsidRPr="007511E6">
        <w:rPr>
          <w:color w:val="C00000"/>
        </w:rPr>
        <w:t>##</w:t>
      </w:r>
      <w:proofErr w:type="spellStart"/>
      <w:r w:rsidR="008E356F" w:rsidRPr="007511E6">
        <w:rPr>
          <w:color w:val="C00000"/>
        </w:rPr>
        <w:t>material,txt,iron</w:t>
      </w:r>
      <w:proofErr w:type="spellEnd"/>
      <w:r w:rsidR="008E356F" w:rsidRPr="007511E6">
        <w:rPr>
          <w:color w:val="C00000"/>
        </w:rPr>
        <w:t xml:space="preserve">## </w:t>
      </w:r>
      <w:r w:rsidR="00D56F73" w:rsidRPr="007511E6">
        <w:rPr>
          <w:color w:val="C00000"/>
        </w:rPr>
        <w:t>costs $##price,num,2.14## per pound, d</w:t>
      </w:r>
      <w:r w:rsidR="00E1022D" w:rsidRPr="007511E6">
        <w:rPr>
          <w:color w:val="C00000"/>
        </w:rPr>
        <w:t>etermine the</w:t>
      </w:r>
    </w:p>
    <w:p w14:paraId="626D6664" w14:textId="29F38F6E" w:rsidR="00585F18" w:rsidRDefault="00585F18" w:rsidP="00E1022D">
      <w:pPr>
        <w:tabs>
          <w:tab w:val="left" w:pos="0"/>
        </w:tabs>
        <w:spacing w:after="0"/>
      </w:pPr>
    </w:p>
    <w:p w14:paraId="7FD225F4" w14:textId="3C070E48" w:rsidR="007511E6" w:rsidRDefault="007511E6" w:rsidP="00E1022D">
      <w:pPr>
        <w:tabs>
          <w:tab w:val="left" w:pos="0"/>
        </w:tabs>
        <w:spacing w:after="0"/>
      </w:pPr>
    </w:p>
    <w:p w14:paraId="75BBB7BF" w14:textId="77777777" w:rsidR="007511E6" w:rsidRDefault="007511E6" w:rsidP="00E1022D">
      <w:pPr>
        <w:tabs>
          <w:tab w:val="left" w:pos="0"/>
        </w:tabs>
        <w:spacing w:after="0"/>
      </w:pPr>
    </w:p>
    <w:p w14:paraId="19FE03A4" w14:textId="77777777" w:rsidR="00585F18" w:rsidRPr="007511E6" w:rsidRDefault="00585F18" w:rsidP="00E1022D">
      <w:pPr>
        <w:tabs>
          <w:tab w:val="left" w:pos="0"/>
        </w:tabs>
        <w:spacing w:after="0"/>
        <w:rPr>
          <w:color w:val="C00000"/>
        </w:rPr>
      </w:pPr>
      <w:r>
        <w:t xml:space="preserve">     </w:t>
      </w:r>
      <w:r w:rsidR="005C6157">
        <w:t xml:space="preserve"> </w:t>
      </w:r>
      <w:r w:rsidR="008312E0" w:rsidRPr="007511E6">
        <w:rPr>
          <w:color w:val="C00000"/>
        </w:rPr>
        <w:t>p</w:t>
      </w:r>
      <w:r w:rsidR="00B159A5" w:rsidRPr="007511E6">
        <w:rPr>
          <w:color w:val="C00000"/>
        </w:rPr>
        <w:t>==</w:t>
      </w:r>
      <w:r w:rsidR="005C6157" w:rsidRPr="007511E6">
        <w:rPr>
          <w:color w:val="C00000"/>
        </w:rPr>
        <w:t>a</w:t>
      </w:r>
      <w:r w:rsidR="00B159A5" w:rsidRPr="007511E6">
        <w:rPr>
          <w:color w:val="C00000"/>
        </w:rPr>
        <w:t>==</w:t>
      </w:r>
      <w:r w:rsidR="008312E0" w:rsidRPr="007511E6">
        <w:rPr>
          <w:color w:val="C00000"/>
        </w:rPr>
        <w:t>p</w:t>
      </w:r>
      <w:r w:rsidR="005C6157" w:rsidRPr="007511E6">
        <w:rPr>
          <w:color w:val="C00000"/>
        </w:rPr>
        <w:t xml:space="preserve"> volume of the disc in cubic centimeters</w:t>
      </w:r>
    </w:p>
    <w:p w14:paraId="40DE60FA" w14:textId="77777777" w:rsidR="005C6157" w:rsidRPr="007511E6" w:rsidRDefault="005C6157" w:rsidP="00E1022D">
      <w:pPr>
        <w:tabs>
          <w:tab w:val="left" w:pos="0"/>
        </w:tabs>
        <w:spacing w:after="0"/>
        <w:rPr>
          <w:color w:val="C00000"/>
        </w:rPr>
      </w:pPr>
      <w:r w:rsidRPr="007511E6">
        <w:rPr>
          <w:color w:val="C00000"/>
        </w:rPr>
        <w:lastRenderedPageBreak/>
        <w:t xml:space="preserve">      </w:t>
      </w:r>
      <w:r w:rsidR="008312E0" w:rsidRPr="007511E6">
        <w:rPr>
          <w:color w:val="C00000"/>
        </w:rPr>
        <w:t>p</w:t>
      </w:r>
      <w:r w:rsidR="00AD17C7" w:rsidRPr="007511E6">
        <w:rPr>
          <w:color w:val="C00000"/>
        </w:rPr>
        <w:t>==</w:t>
      </w:r>
      <w:r w:rsidRPr="007511E6">
        <w:rPr>
          <w:color w:val="C00000"/>
        </w:rPr>
        <w:t>b</w:t>
      </w:r>
      <w:r w:rsidR="00B159A5" w:rsidRPr="007511E6">
        <w:rPr>
          <w:color w:val="C00000"/>
        </w:rPr>
        <w:t>==</w:t>
      </w:r>
      <w:r w:rsidR="008312E0" w:rsidRPr="007511E6">
        <w:rPr>
          <w:color w:val="C00000"/>
        </w:rPr>
        <w:t>p</w:t>
      </w:r>
      <w:r w:rsidRPr="007511E6">
        <w:rPr>
          <w:color w:val="C00000"/>
        </w:rPr>
        <w:t xml:space="preserve"> specific gravity of the disc</w:t>
      </w:r>
    </w:p>
    <w:p w14:paraId="2E3B2BB7" w14:textId="77777777" w:rsidR="005C6157" w:rsidRPr="007511E6" w:rsidRDefault="005C6157" w:rsidP="00E1022D">
      <w:pPr>
        <w:tabs>
          <w:tab w:val="left" w:pos="0"/>
        </w:tabs>
        <w:spacing w:after="0"/>
        <w:rPr>
          <w:color w:val="C00000"/>
        </w:rPr>
      </w:pPr>
      <w:r w:rsidRPr="007511E6">
        <w:rPr>
          <w:color w:val="C00000"/>
        </w:rPr>
        <w:t xml:space="preserve">      </w:t>
      </w:r>
      <w:r w:rsidR="008312E0" w:rsidRPr="007511E6">
        <w:rPr>
          <w:color w:val="C00000"/>
        </w:rPr>
        <w:t>p</w:t>
      </w:r>
      <w:r w:rsidR="00AD17C7" w:rsidRPr="007511E6">
        <w:rPr>
          <w:color w:val="C00000"/>
        </w:rPr>
        <w:t>==</w:t>
      </w:r>
      <w:r w:rsidRPr="007511E6">
        <w:rPr>
          <w:color w:val="C00000"/>
        </w:rPr>
        <w:t>c</w:t>
      </w:r>
      <w:r w:rsidR="00AD17C7" w:rsidRPr="007511E6">
        <w:rPr>
          <w:color w:val="C00000"/>
        </w:rPr>
        <w:t>==</w:t>
      </w:r>
      <w:r w:rsidR="008312E0" w:rsidRPr="007511E6">
        <w:rPr>
          <w:color w:val="C00000"/>
        </w:rPr>
        <w:t>p</w:t>
      </w:r>
      <w:r w:rsidRPr="007511E6">
        <w:rPr>
          <w:color w:val="C00000"/>
        </w:rPr>
        <w:t xml:space="preserve"> mass of the disc in kg</w:t>
      </w:r>
    </w:p>
    <w:p w14:paraId="2F08DD9A" w14:textId="77777777" w:rsidR="00D56F73" w:rsidRPr="007511E6" w:rsidRDefault="00D56F73" w:rsidP="00E1022D">
      <w:pPr>
        <w:tabs>
          <w:tab w:val="left" w:pos="0"/>
        </w:tabs>
        <w:spacing w:after="0"/>
        <w:rPr>
          <w:color w:val="C00000"/>
        </w:rPr>
      </w:pPr>
      <w:r w:rsidRPr="007511E6">
        <w:rPr>
          <w:color w:val="C00000"/>
        </w:rPr>
        <w:t xml:space="preserve">      </w:t>
      </w:r>
      <w:r w:rsidR="008312E0" w:rsidRPr="007511E6">
        <w:rPr>
          <w:color w:val="C00000"/>
        </w:rPr>
        <w:t>p</w:t>
      </w:r>
      <w:r w:rsidR="00AD17C7" w:rsidRPr="007511E6">
        <w:rPr>
          <w:color w:val="C00000"/>
        </w:rPr>
        <w:t>==</w:t>
      </w:r>
      <w:r w:rsidRPr="007511E6">
        <w:rPr>
          <w:color w:val="C00000"/>
        </w:rPr>
        <w:t>d</w:t>
      </w:r>
      <w:r w:rsidR="00AD17C7" w:rsidRPr="007511E6">
        <w:rPr>
          <w:color w:val="C00000"/>
        </w:rPr>
        <w:t>==</w:t>
      </w:r>
      <w:r w:rsidR="008312E0" w:rsidRPr="007511E6">
        <w:rPr>
          <w:color w:val="C00000"/>
        </w:rPr>
        <w:t>p</w:t>
      </w:r>
      <w:r w:rsidRPr="007511E6">
        <w:rPr>
          <w:color w:val="C00000"/>
        </w:rPr>
        <w:t xml:space="preserve"> the material cost</w:t>
      </w:r>
      <w:r w:rsidR="007804E1" w:rsidRPr="007511E6">
        <w:rPr>
          <w:color w:val="C00000"/>
        </w:rPr>
        <w:t xml:space="preserve"> </w:t>
      </w:r>
      <w:r w:rsidRPr="007511E6">
        <w:rPr>
          <w:color w:val="C00000"/>
        </w:rPr>
        <w:t>(in $) for one of these discs</w:t>
      </w:r>
    </w:p>
    <w:p w14:paraId="022A39C9" w14:textId="77777777" w:rsidR="00D56F73" w:rsidRDefault="00610A33" w:rsidP="00E1022D">
      <w:pPr>
        <w:tabs>
          <w:tab w:val="left" w:pos="0"/>
        </w:tabs>
        <w:spacing w:after="0"/>
      </w:pPr>
      <w:r>
        <w:t>==</w:t>
      </w:r>
      <w:r w:rsidR="00B159A5">
        <w:t>t</w:t>
      </w:r>
    </w:p>
    <w:p w14:paraId="28F78985" w14:textId="77777777" w:rsidR="00610A33" w:rsidRPr="0001747F" w:rsidRDefault="00B159A5" w:rsidP="00E1022D">
      <w:pPr>
        <w:tabs>
          <w:tab w:val="left" w:pos="0"/>
        </w:tabs>
        <w:spacing w:after="0"/>
        <w:rPr>
          <w:color w:val="385623" w:themeColor="accent6" w:themeShade="80"/>
        </w:rPr>
      </w:pPr>
      <w:r>
        <w:rPr>
          <w:color w:val="385623" w:themeColor="accent6" w:themeShade="80"/>
        </w:rPr>
        <w:t>s</w:t>
      </w:r>
      <w:r w:rsidR="0001747F" w:rsidRPr="0001747F">
        <w:rPr>
          <w:color w:val="385623" w:themeColor="accent6" w:themeShade="80"/>
        </w:rPr>
        <w:t xml:space="preserve">== The base case will go </w:t>
      </w:r>
      <w:r w:rsidR="00610A33">
        <w:rPr>
          <w:color w:val="385623" w:themeColor="accent6" w:themeShade="80"/>
        </w:rPr>
        <w:t xml:space="preserve">in the </w:t>
      </w:r>
      <w:r w:rsidR="00CE006E">
        <w:rPr>
          <w:color w:val="385623" w:themeColor="accent6" w:themeShade="80"/>
        </w:rPr>
        <w:t xml:space="preserve">base case input </w:t>
      </w:r>
      <w:r w:rsidR="00610A33">
        <w:rPr>
          <w:color w:val="385623" w:themeColor="accent6" w:themeShade="80"/>
        </w:rPr>
        <w:t>tags below</w:t>
      </w:r>
      <w:r w:rsidR="0001747F" w:rsidRPr="0001747F">
        <w:rPr>
          <w:color w:val="385623" w:themeColor="accent6" w:themeShade="80"/>
        </w:rPr>
        <w:t xml:space="preserve"> </w:t>
      </w:r>
      <w:r w:rsidR="00CE006E">
        <w:rPr>
          <w:color w:val="385623" w:themeColor="accent6" w:themeShade="80"/>
        </w:rPr>
        <w:t xml:space="preserve">(please do not remove them) </w:t>
      </w:r>
      <w:r w:rsidR="0095759A">
        <w:rPr>
          <w:color w:val="385623" w:themeColor="accent6" w:themeShade="80"/>
        </w:rPr>
        <w:t>==</w:t>
      </w:r>
      <w:r>
        <w:rPr>
          <w:color w:val="385623" w:themeColor="accent6" w:themeShade="80"/>
        </w:rPr>
        <w:t>s</w:t>
      </w:r>
    </w:p>
    <w:p w14:paraId="3B638152" w14:textId="50AD61A5" w:rsidR="00B80313" w:rsidRDefault="0031105B" w:rsidP="002519FF">
      <w:pPr>
        <w:tabs>
          <w:tab w:val="left" w:pos="270"/>
        </w:tabs>
        <w:spacing w:after="0"/>
      </w:pPr>
      <w:r>
        <w:t>x</w:t>
      </w:r>
      <w:r w:rsidR="00B53F3A">
        <w:t xml:space="preserve">== </w:t>
      </w:r>
      <w:r w:rsidR="00D95D12">
        <w:t xml:space="preserve">  </w:t>
      </w:r>
      <w:r w:rsidR="00B53F3A" w:rsidRPr="00B53F3A">
        <w:rPr>
          <w:b/>
          <w:sz w:val="24"/>
          <w:szCs w:val="24"/>
        </w:rPr>
        <w:t>Base Case  Index = 1</w:t>
      </w:r>
    </w:p>
    <w:p w14:paraId="7364F4A3" w14:textId="77777777" w:rsidR="00B53F3A" w:rsidRDefault="003652CB" w:rsidP="00B53F3A">
      <w:pPr>
        <w:spacing w:after="0"/>
        <w:ind w:left="720" w:hanging="270"/>
        <w:rPr>
          <w:color w:val="385623" w:themeColor="accent6" w:themeShade="80"/>
        </w:rPr>
      </w:pPr>
      <w:r>
        <w:pict w14:anchorId="03681CE4">
          <v:rect id="_x0000_i1028" style="width:0;height:1.5pt" o:hralign="center" o:hrstd="t" o:hr="t" fillcolor="#a0a0a0" stroked="f"/>
        </w:pict>
      </w:r>
    </w:p>
    <w:p w14:paraId="030A06DB" w14:textId="0852FCF1" w:rsidR="00B53F3A" w:rsidRDefault="00B53F3A" w:rsidP="002519FF">
      <w:pPr>
        <w:tabs>
          <w:tab w:val="left" w:pos="270"/>
        </w:tabs>
        <w:spacing w:after="0"/>
      </w:pPr>
      <w:r>
        <w:t>==</w:t>
      </w:r>
      <w:r w:rsidR="0031105B">
        <w:t>x</w:t>
      </w:r>
    </w:p>
    <w:p w14:paraId="32B5B9EE" w14:textId="77777777" w:rsidR="00B53F3A" w:rsidRDefault="00B80313" w:rsidP="002519FF">
      <w:pPr>
        <w:tabs>
          <w:tab w:val="left" w:pos="270"/>
        </w:tabs>
        <w:spacing w:after="0"/>
      </w:pPr>
      <w:r>
        <w:t>u</w:t>
      </w:r>
      <w:r w:rsidR="00610A33">
        <w:t xml:space="preserve">== </w:t>
      </w:r>
    </w:p>
    <w:p w14:paraId="00AAA60D" w14:textId="77777777" w:rsidR="00B53F3A" w:rsidRDefault="003652CB" w:rsidP="00B53F3A">
      <w:pPr>
        <w:spacing w:after="0"/>
        <w:ind w:left="720" w:hanging="270"/>
        <w:rPr>
          <w:color w:val="385623" w:themeColor="accent6" w:themeShade="80"/>
        </w:rPr>
      </w:pPr>
      <w:r>
        <w:pict w14:anchorId="4C290F19">
          <v:rect id="_x0000_i1029" style="width:0;height:1.5pt" o:hralign="center" o:hrstd="t" o:hr="t" fillcolor="#a0a0a0" stroked="f"/>
        </w:pict>
      </w:r>
    </w:p>
    <w:p w14:paraId="2DB0E8E3" w14:textId="77777777" w:rsidR="0095759A" w:rsidRDefault="00610A33" w:rsidP="002519FF">
      <w:pPr>
        <w:tabs>
          <w:tab w:val="left" w:pos="270"/>
        </w:tabs>
        <w:spacing w:after="0"/>
      </w:pPr>
      <w:r>
        <w:t>==</w:t>
      </w:r>
      <w:r w:rsidR="00B80313">
        <w:t>u</w:t>
      </w:r>
      <w:r w:rsidR="0095759A">
        <w:br w:type="page"/>
      </w:r>
    </w:p>
    <w:p w14:paraId="76E30DBA" w14:textId="42DE711B" w:rsidR="0095759A" w:rsidRDefault="00B80313" w:rsidP="002519FF">
      <w:pPr>
        <w:tabs>
          <w:tab w:val="left" w:pos="0"/>
        </w:tabs>
        <w:spacing w:after="0"/>
      </w:pPr>
      <w:r>
        <w:lastRenderedPageBreak/>
        <w:t>w</w:t>
      </w:r>
      <w:r w:rsidR="00E87B92">
        <w:t xml:space="preserve">== </w:t>
      </w:r>
      <w:r w:rsidR="00C401C7">
        <w:t>The following short answer / reflection questions are available with this problem</w:t>
      </w:r>
    </w:p>
    <w:p w14:paraId="7F9285ED" w14:textId="77777777" w:rsidR="0095759A" w:rsidRDefault="0095759A" w:rsidP="002519FF">
      <w:pPr>
        <w:tabs>
          <w:tab w:val="left" w:pos="0"/>
        </w:tabs>
        <w:spacing w:after="0"/>
      </w:pPr>
    </w:p>
    <w:p w14:paraId="3328C62A" w14:textId="13AFE778" w:rsidR="0095759A" w:rsidRDefault="0095759A" w:rsidP="002519FF">
      <w:pPr>
        <w:tabs>
          <w:tab w:val="left" w:pos="270"/>
        </w:tabs>
      </w:pPr>
      <w:proofErr w:type="spellStart"/>
      <w:r>
        <w:t>i</w:t>
      </w:r>
      <w:proofErr w:type="spellEnd"/>
      <w:r>
        <w:t xml:space="preserve">) </w:t>
      </w:r>
      <w:r w:rsidR="00887690">
        <w:t xml:space="preserve">Reflect </w:t>
      </w:r>
      <w:r w:rsidR="007511E6">
        <w:t>–</w:t>
      </w:r>
      <w:r w:rsidR="00887690">
        <w:t xml:space="preserve"> </w:t>
      </w:r>
      <w:r w:rsidR="007511E6">
        <w:t>List the steps</w:t>
      </w:r>
      <w:r w:rsidR="00D75CE4">
        <w:t>,</w:t>
      </w:r>
      <w:r w:rsidR="007511E6">
        <w:t xml:space="preserve"> in order</w:t>
      </w:r>
      <w:r w:rsidR="00D75CE4">
        <w:t>,</w:t>
      </w:r>
      <w:r w:rsidR="007511E6">
        <w:t xml:space="preserve"> that you used to solve the problem.  W</w:t>
      </w:r>
      <w:r w:rsidR="00375D1A">
        <w:t xml:space="preserve">as your </w:t>
      </w:r>
      <w:r w:rsidR="00D75CE4">
        <w:t>problem-solving</w:t>
      </w:r>
      <w:r w:rsidR="00375D1A">
        <w:t xml:space="preserve"> method both </w:t>
      </w:r>
      <w:r w:rsidR="007511E6">
        <w:t xml:space="preserve">effective </w:t>
      </w:r>
      <w:r w:rsidR="00375D1A">
        <w:t xml:space="preserve">and efficient </w:t>
      </w:r>
      <w:r w:rsidR="007511E6">
        <w:t xml:space="preserve">or should </w:t>
      </w:r>
      <w:r w:rsidR="00375D1A">
        <w:t>your</w:t>
      </w:r>
      <w:r w:rsidR="007511E6">
        <w:t xml:space="preserve"> steps be modified for future problems of this type</w:t>
      </w:r>
      <w:r w:rsidR="00D75CE4">
        <w:t>?</w:t>
      </w:r>
      <w:r w:rsidR="007511E6">
        <w:t xml:space="preserve"> </w:t>
      </w:r>
      <w:r w:rsidR="000B4F04">
        <w:t xml:space="preserve">Please briefly elaborate.  </w:t>
      </w:r>
      <w:r w:rsidR="00C401C7">
        <w:t>Did you get the answer to the problem on the first try?  If not, what mistake did you make?  How could you minimize th</w:t>
      </w:r>
      <w:r w:rsidR="00D75CE4">
        <w:t>e chance of this type of</w:t>
      </w:r>
      <w:r w:rsidR="00C401C7">
        <w:t xml:space="preserve"> mistake in the future?  What concepts were involved in this problem</w:t>
      </w:r>
      <w:r w:rsidR="000B4F04">
        <w:t xml:space="preserve"> and can these concepts be applied to a wide range of problems? </w:t>
      </w:r>
    </w:p>
    <w:p w14:paraId="3E4716D8" w14:textId="759DCFDF" w:rsidR="0095759A" w:rsidRDefault="0095759A" w:rsidP="002519FF">
      <w:pPr>
        <w:tabs>
          <w:tab w:val="left" w:pos="270"/>
        </w:tabs>
      </w:pPr>
      <w:r>
        <w:t xml:space="preserve">ii) </w:t>
      </w:r>
      <w:r w:rsidR="007511E6">
        <w:t xml:space="preserve">Explore </w:t>
      </w:r>
      <w:r w:rsidR="000B4F04">
        <w:t>–</w:t>
      </w:r>
      <w:r w:rsidR="007511E6">
        <w:t xml:space="preserve"> </w:t>
      </w:r>
      <w:r w:rsidR="008D3E55">
        <w:t xml:space="preserve"> </w:t>
      </w:r>
      <w:r w:rsidR="000B4F04" w:rsidRPr="008D3E55">
        <w:rPr>
          <w:color w:val="C00000"/>
        </w:rPr>
        <w:t xml:space="preserve">If the diameter of the discs were increased by 20% with everything else the same, would the cost increase by 20%, more than 20% or less than 20%?  Please back your conclusion up with </w:t>
      </w:r>
      <w:r w:rsidR="00C65A6B" w:rsidRPr="008D3E55">
        <w:rPr>
          <w:color w:val="C00000"/>
        </w:rPr>
        <w:t>mathematical / logical reasoning.</w:t>
      </w:r>
    </w:p>
    <w:p w14:paraId="4844314A" w14:textId="0199D2E7" w:rsidR="0095759A" w:rsidRPr="008D3E55" w:rsidRDefault="0095759A" w:rsidP="002519FF">
      <w:pPr>
        <w:tabs>
          <w:tab w:val="left" w:pos="270"/>
        </w:tabs>
        <w:rPr>
          <w:color w:val="C00000"/>
        </w:rPr>
      </w:pPr>
      <w:r>
        <w:t xml:space="preserve">iii) </w:t>
      </w:r>
      <w:r w:rsidR="000B4F04">
        <w:t xml:space="preserve">Connect </w:t>
      </w:r>
      <w:r w:rsidR="00C65A6B">
        <w:t>–</w:t>
      </w:r>
      <w:r w:rsidR="000B4F04">
        <w:t xml:space="preserve"> </w:t>
      </w:r>
      <w:r w:rsidR="00C65A6B" w:rsidRPr="008D3E55">
        <w:rPr>
          <w:color w:val="C00000"/>
        </w:rPr>
        <w:t>Would it be safe for one person to pick up one of these discs or would you recommend a group of people lift them?  Back up your conclusion with logical reasoning.</w:t>
      </w:r>
      <w:r w:rsidR="00C401C7" w:rsidRPr="008D3E55">
        <w:rPr>
          <w:color w:val="C00000"/>
        </w:rPr>
        <w:t xml:space="preserve">  </w:t>
      </w:r>
    </w:p>
    <w:p w14:paraId="58ABD857" w14:textId="00FA052E" w:rsidR="000B4F04" w:rsidRDefault="000B4F04" w:rsidP="002519FF">
      <w:pPr>
        <w:tabs>
          <w:tab w:val="left" w:pos="270"/>
        </w:tabs>
      </w:pPr>
      <w:r>
        <w:t xml:space="preserve">iv) Safety &amp; Society </w:t>
      </w:r>
      <w:r w:rsidR="00C65A6B">
        <w:t>–</w:t>
      </w:r>
      <w:r w:rsidR="008D3E55">
        <w:t xml:space="preserve"> </w:t>
      </w:r>
      <w:r w:rsidR="008D3E55" w:rsidRPr="00325629">
        <w:rPr>
          <w:color w:val="C00000"/>
        </w:rPr>
        <w:t xml:space="preserve">Suppose there are many these discs that your town could obtain for free.  Someone suggest that they be used for street covers in an upcoming road addition.  What do you think of this idea?  Why?  List at least three other things you would need to know about the discs before you could make an informed decision.  </w:t>
      </w:r>
      <w:r w:rsidR="00325629" w:rsidRPr="00325629">
        <w:rPr>
          <w:color w:val="C00000"/>
        </w:rPr>
        <w:t xml:space="preserve">What would be an efficient way of gathering this information.  </w:t>
      </w:r>
    </w:p>
    <w:p w14:paraId="7B23AF08" w14:textId="77777777" w:rsidR="0095759A" w:rsidRDefault="00E87B92" w:rsidP="002519FF">
      <w:pPr>
        <w:tabs>
          <w:tab w:val="left" w:pos="270"/>
        </w:tabs>
        <w:spacing w:after="0"/>
      </w:pPr>
      <w:r>
        <w:t>==</w:t>
      </w:r>
      <w:r w:rsidR="00B80313">
        <w:t>w</w:t>
      </w:r>
    </w:p>
    <w:p w14:paraId="22FECD3B" w14:textId="77777777" w:rsidR="0095759A" w:rsidRPr="008F26F2" w:rsidRDefault="0095759A" w:rsidP="007804E1">
      <w:pPr>
        <w:tabs>
          <w:tab w:val="left" w:pos="270"/>
        </w:tabs>
        <w:spacing w:after="0"/>
        <w:ind w:hanging="180"/>
      </w:pPr>
    </w:p>
    <w:sectPr w:rsidR="0095759A" w:rsidRPr="008F26F2" w:rsidSect="008773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BDA53" w14:textId="77777777" w:rsidR="003652CB" w:rsidRDefault="003652CB" w:rsidP="008411EC">
      <w:pPr>
        <w:spacing w:after="0" w:line="240" w:lineRule="auto"/>
      </w:pPr>
      <w:r>
        <w:separator/>
      </w:r>
    </w:p>
  </w:endnote>
  <w:endnote w:type="continuationSeparator" w:id="0">
    <w:p w14:paraId="1644E3D4" w14:textId="77777777" w:rsidR="003652CB" w:rsidRDefault="003652CB"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DD07C" w14:textId="77777777" w:rsidR="00C401C7" w:rsidRDefault="00C401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7C2EF" w14:textId="77777777" w:rsidR="00C401C7" w:rsidRDefault="00C401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D9134" w14:textId="77777777" w:rsidR="00C401C7" w:rsidRDefault="00C401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F8CD8" w14:textId="77777777" w:rsidR="003652CB" w:rsidRDefault="003652CB" w:rsidP="008411EC">
      <w:pPr>
        <w:spacing w:after="0" w:line="240" w:lineRule="auto"/>
      </w:pPr>
      <w:r>
        <w:separator/>
      </w:r>
    </w:p>
  </w:footnote>
  <w:footnote w:type="continuationSeparator" w:id="0">
    <w:p w14:paraId="47279883" w14:textId="77777777" w:rsidR="003652CB" w:rsidRDefault="003652CB"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66E50" w14:textId="77777777" w:rsidR="00C401C7" w:rsidRDefault="00C401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2356E" w14:textId="77777777" w:rsidR="00C401C7" w:rsidRDefault="00C401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B09C1" w14:textId="77777777" w:rsidR="0087730E" w:rsidRDefault="0087730E" w:rsidP="00C401C7">
    <w:pPr>
      <w:spacing w:after="0"/>
      <w:ind w:left="90"/>
    </w:pPr>
  </w:p>
  <w:p w14:paraId="577205C8" w14:textId="77777777" w:rsidR="0087730E" w:rsidRDefault="0087730E" w:rsidP="0087730E">
    <w:pPr>
      <w:ind w:left="-360"/>
      <w:rPr>
        <w:rFonts w:ascii="Arial" w:hAnsi="Arial" w:cs="Arial"/>
      </w:rPr>
    </w:pPr>
    <w:r>
      <w:rPr>
        <w:rFonts w:ascii="Arial" w:hAnsi="Arial" w:cs="Arial"/>
        <w:noProof/>
      </w:rPr>
      <w:drawing>
        <wp:anchor distT="0" distB="0" distL="114300" distR="114300" simplePos="0" relativeHeight="251659264" behindDoc="1" locked="0" layoutInCell="1" allowOverlap="1" wp14:anchorId="6786BFFE" wp14:editId="37807460">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60288" behindDoc="1" locked="0" layoutInCell="1" allowOverlap="1" wp14:anchorId="55FD5F70" wp14:editId="74434059">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Problem Number:</w:t>
    </w:r>
    <w:r w:rsidRPr="008411EC">
      <w:rPr>
        <w:rFonts w:ascii="Arial" w:hAnsi="Arial" w:cs="Arial"/>
      </w:rPr>
      <w:t xml:space="preserve"> </w:t>
    </w:r>
    <w:r>
      <w:rPr>
        <w:rFonts w:ascii="Arial" w:hAnsi="Arial" w:cs="Arial"/>
      </w:rPr>
      <w:t xml:space="preserve">n== ==n  </w:t>
    </w:r>
  </w:p>
  <w:p w14:paraId="2FFC3A79" w14:textId="629D355D" w:rsidR="0087730E" w:rsidRDefault="0087730E" w:rsidP="0087730E">
    <w:pPr>
      <w:pStyle w:val="Header"/>
    </w:pPr>
    <w:r>
      <w:rPr>
        <w:rFonts w:ascii="Arial" w:hAnsi="Arial" w:cs="Arial"/>
      </w:rPr>
      <w:t xml:space="preserve">Name: ##StuName## </w:t>
    </w:r>
    <w:r w:rsidR="00D75CE4">
      <w:rPr>
        <w:rFonts w:ascii="Arial" w:hAnsi="Arial" w:cs="Arial"/>
      </w:rPr>
      <w:t>PIN</w:t>
    </w:r>
    <w:bookmarkStart w:id="1" w:name="_GoBack"/>
    <w:bookmarkEnd w:id="1"/>
    <w:r>
      <w:rPr>
        <w:rFonts w:ascii="Arial" w:hAnsi="Arial" w:cs="Arial"/>
      </w:rPr>
      <w:t>: ##dex##  Score ________  rtn Code 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897"/>
    <w:rsid w:val="0001747F"/>
    <w:rsid w:val="00064374"/>
    <w:rsid w:val="0009066B"/>
    <w:rsid w:val="000B01CC"/>
    <w:rsid w:val="000B4F04"/>
    <w:rsid w:val="00125FCE"/>
    <w:rsid w:val="00127639"/>
    <w:rsid w:val="001B4985"/>
    <w:rsid w:val="001E150F"/>
    <w:rsid w:val="00216FAB"/>
    <w:rsid w:val="00227FF6"/>
    <w:rsid w:val="0024487F"/>
    <w:rsid w:val="002519FF"/>
    <w:rsid w:val="002A0014"/>
    <w:rsid w:val="002D5321"/>
    <w:rsid w:val="0031105B"/>
    <w:rsid w:val="003136A7"/>
    <w:rsid w:val="00325629"/>
    <w:rsid w:val="00341113"/>
    <w:rsid w:val="003652CB"/>
    <w:rsid w:val="0036664E"/>
    <w:rsid w:val="00375D1A"/>
    <w:rsid w:val="003A6ADD"/>
    <w:rsid w:val="00455358"/>
    <w:rsid w:val="00475A54"/>
    <w:rsid w:val="00485DA8"/>
    <w:rsid w:val="004D038C"/>
    <w:rsid w:val="00506136"/>
    <w:rsid w:val="00531174"/>
    <w:rsid w:val="0057329A"/>
    <w:rsid w:val="00575259"/>
    <w:rsid w:val="00576E2F"/>
    <w:rsid w:val="00585F18"/>
    <w:rsid w:val="005954E7"/>
    <w:rsid w:val="005A1E39"/>
    <w:rsid w:val="005A4541"/>
    <w:rsid w:val="005B2A20"/>
    <w:rsid w:val="005C6157"/>
    <w:rsid w:val="00610A33"/>
    <w:rsid w:val="00627755"/>
    <w:rsid w:val="00637DB0"/>
    <w:rsid w:val="00672001"/>
    <w:rsid w:val="00687596"/>
    <w:rsid w:val="006B1FC8"/>
    <w:rsid w:val="006D44D7"/>
    <w:rsid w:val="006F2B58"/>
    <w:rsid w:val="006F2E88"/>
    <w:rsid w:val="006F4B6C"/>
    <w:rsid w:val="007350E1"/>
    <w:rsid w:val="007511E6"/>
    <w:rsid w:val="007615C2"/>
    <w:rsid w:val="007804E1"/>
    <w:rsid w:val="007878C4"/>
    <w:rsid w:val="007A325E"/>
    <w:rsid w:val="007B2EE6"/>
    <w:rsid w:val="007C070B"/>
    <w:rsid w:val="007D3E54"/>
    <w:rsid w:val="007D419C"/>
    <w:rsid w:val="007E50EC"/>
    <w:rsid w:val="007F2856"/>
    <w:rsid w:val="00806137"/>
    <w:rsid w:val="00824F8B"/>
    <w:rsid w:val="0083043C"/>
    <w:rsid w:val="008312E0"/>
    <w:rsid w:val="008411EC"/>
    <w:rsid w:val="00855DBA"/>
    <w:rsid w:val="00856489"/>
    <w:rsid w:val="0087730E"/>
    <w:rsid w:val="00887690"/>
    <w:rsid w:val="008D3B5D"/>
    <w:rsid w:val="008D3E55"/>
    <w:rsid w:val="008E356F"/>
    <w:rsid w:val="008F26F2"/>
    <w:rsid w:val="0090398B"/>
    <w:rsid w:val="00917D90"/>
    <w:rsid w:val="00926026"/>
    <w:rsid w:val="009329EA"/>
    <w:rsid w:val="0093440C"/>
    <w:rsid w:val="0095759A"/>
    <w:rsid w:val="009B3BAD"/>
    <w:rsid w:val="009F2FA2"/>
    <w:rsid w:val="00A22146"/>
    <w:rsid w:val="00A54624"/>
    <w:rsid w:val="00A678BD"/>
    <w:rsid w:val="00A90D34"/>
    <w:rsid w:val="00AD128F"/>
    <w:rsid w:val="00AD17C7"/>
    <w:rsid w:val="00AE2897"/>
    <w:rsid w:val="00AE44CD"/>
    <w:rsid w:val="00B01918"/>
    <w:rsid w:val="00B159A5"/>
    <w:rsid w:val="00B32223"/>
    <w:rsid w:val="00B52AB7"/>
    <w:rsid w:val="00B53F3A"/>
    <w:rsid w:val="00B80313"/>
    <w:rsid w:val="00B83F7F"/>
    <w:rsid w:val="00BD0191"/>
    <w:rsid w:val="00BD3631"/>
    <w:rsid w:val="00BD3C97"/>
    <w:rsid w:val="00BD5C82"/>
    <w:rsid w:val="00BD6077"/>
    <w:rsid w:val="00C36BE0"/>
    <w:rsid w:val="00C401C7"/>
    <w:rsid w:val="00C60402"/>
    <w:rsid w:val="00C65A6B"/>
    <w:rsid w:val="00C76D5A"/>
    <w:rsid w:val="00CD6934"/>
    <w:rsid w:val="00CE006E"/>
    <w:rsid w:val="00D02BD5"/>
    <w:rsid w:val="00D20946"/>
    <w:rsid w:val="00D56F73"/>
    <w:rsid w:val="00D75CE4"/>
    <w:rsid w:val="00D90AAA"/>
    <w:rsid w:val="00D95D12"/>
    <w:rsid w:val="00DC199A"/>
    <w:rsid w:val="00DD077A"/>
    <w:rsid w:val="00E1022D"/>
    <w:rsid w:val="00E60D59"/>
    <w:rsid w:val="00E84E7B"/>
    <w:rsid w:val="00E87B92"/>
    <w:rsid w:val="00E96EAE"/>
    <w:rsid w:val="00ED55F7"/>
    <w:rsid w:val="00EE0CE4"/>
    <w:rsid w:val="00F41FD2"/>
    <w:rsid w:val="00F44B58"/>
    <w:rsid w:val="00F86EFC"/>
    <w:rsid w:val="00FA7CF4"/>
    <w:rsid w:val="00FB7B6A"/>
    <w:rsid w:val="00FF0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E779F"/>
  <w15:chartTrackingRefBased/>
  <w15:docId w15:val="{DC11C7CA-41A0-422E-8B84-393E3FBE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 w:type="character" w:styleId="FollowedHyperlink">
    <w:name w:val="FollowedHyperlink"/>
    <w:basedOn w:val="DefaultParagraphFont"/>
    <w:uiPriority w:val="99"/>
    <w:semiHidden/>
    <w:unhideWhenUsed/>
    <w:rsid w:val="001276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qrproblems.org/prob"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crud\uploads\QRP%20Problem%20Template%20v500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EBEA5-EE51-48DA-9B69-D774C8849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QRP Problem Template v500C.dotx</Template>
  <TotalTime>168</TotalTime>
  <Pages>3</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17</cp:revision>
  <cp:lastPrinted>2018-05-18T10:54:00Z</cp:lastPrinted>
  <dcterms:created xsi:type="dcterms:W3CDTF">2018-06-03T11:17:00Z</dcterms:created>
  <dcterms:modified xsi:type="dcterms:W3CDTF">2018-08-30T14:58:00Z</dcterms:modified>
</cp:coreProperties>
</file>