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A28D5" w14:textId="63882041" w:rsidR="008F26F2" w:rsidRPr="00281565" w:rsidRDefault="007E2D58" w:rsidP="00E1022D">
      <w:pPr>
        <w:tabs>
          <w:tab w:val="left" w:pos="0"/>
        </w:tabs>
        <w:spacing w:after="0"/>
        <w:rPr>
          <w:color w:val="FF0000"/>
        </w:rPr>
      </w:pPr>
      <w:r w:rsidRPr="00281565">
        <w:rPr>
          <w:color w:val="FF0000"/>
        </w:rPr>
        <w:t>What is the letter G used for in thermodynamics</w:t>
      </w:r>
      <w:r w:rsidR="00476AD8">
        <w:rPr>
          <w:color w:val="FF0000"/>
        </w:rPr>
        <w:t>?</w:t>
      </w:r>
    </w:p>
    <w:p w14:paraId="626D6664" w14:textId="39A5A4BB" w:rsidR="00585F18" w:rsidRPr="00281565" w:rsidRDefault="00585F18" w:rsidP="00024129">
      <w:pPr>
        <w:tabs>
          <w:tab w:val="left" w:pos="270"/>
        </w:tabs>
        <w:spacing w:after="0"/>
        <w:ind w:hanging="180"/>
        <w:rPr>
          <w:color w:val="FF0000"/>
        </w:rPr>
      </w:pPr>
    </w:p>
    <w:p w14:paraId="4EADE132" w14:textId="5E805049" w:rsidR="007E2D58" w:rsidRPr="00281565" w:rsidRDefault="007E2D58" w:rsidP="007E2D58">
      <w:pPr>
        <w:tabs>
          <w:tab w:val="left" w:pos="360"/>
        </w:tabs>
        <w:spacing w:after="0"/>
        <w:ind w:left="270" w:hanging="270"/>
        <w:rPr>
          <w:color w:val="FF0000"/>
        </w:rPr>
      </w:pPr>
      <w:r w:rsidRPr="00281565">
        <w:rPr>
          <w:color w:val="FF0000"/>
        </w:rPr>
        <w:t xml:space="preserve">      ##option;</w:t>
      </w:r>
      <w:proofErr w:type="gramStart"/>
      <w:r w:rsidR="005F4809">
        <w:rPr>
          <w:color w:val="FF0000"/>
        </w:rPr>
        <w:t>0;</w:t>
      </w:r>
      <w:r w:rsidRPr="00281565">
        <w:rPr>
          <w:color w:val="FF0000"/>
        </w:rPr>
        <w:t>Enthalpy</w:t>
      </w:r>
      <w:proofErr w:type="gramEnd"/>
      <w:r w:rsidRPr="00281565">
        <w:rPr>
          <w:color w:val="FF0000"/>
        </w:rPr>
        <w:t>##</w:t>
      </w:r>
    </w:p>
    <w:p w14:paraId="2D413E52" w14:textId="7B94E3CC" w:rsidR="007E2D58" w:rsidRPr="00281565" w:rsidRDefault="007E2D58" w:rsidP="007E2D58">
      <w:pPr>
        <w:tabs>
          <w:tab w:val="left" w:pos="360"/>
        </w:tabs>
        <w:spacing w:after="0"/>
        <w:ind w:left="270" w:hanging="270"/>
        <w:rPr>
          <w:color w:val="FF0000"/>
        </w:rPr>
      </w:pPr>
      <w:r w:rsidRPr="00281565">
        <w:rPr>
          <w:color w:val="FF0000"/>
        </w:rPr>
        <w:t xml:space="preserve">      ##option;</w:t>
      </w:r>
      <w:proofErr w:type="gramStart"/>
      <w:r w:rsidR="005F4809">
        <w:rPr>
          <w:color w:val="FF0000"/>
        </w:rPr>
        <w:t>0;</w:t>
      </w:r>
      <w:r w:rsidRPr="00281565">
        <w:rPr>
          <w:color w:val="FF0000"/>
        </w:rPr>
        <w:t>Entropy</w:t>
      </w:r>
      <w:proofErr w:type="gramEnd"/>
      <w:r w:rsidRPr="00281565">
        <w:rPr>
          <w:color w:val="FF0000"/>
        </w:rPr>
        <w:t>##</w:t>
      </w:r>
    </w:p>
    <w:p w14:paraId="3B4D6F68" w14:textId="19F3FCCD" w:rsidR="007E2D58" w:rsidRPr="00281565" w:rsidRDefault="007E2D58" w:rsidP="007E2D58">
      <w:pPr>
        <w:tabs>
          <w:tab w:val="left" w:pos="360"/>
        </w:tabs>
        <w:spacing w:after="0"/>
        <w:ind w:left="270" w:hanging="270"/>
        <w:rPr>
          <w:color w:val="FF0000"/>
        </w:rPr>
      </w:pPr>
      <w:r w:rsidRPr="00281565">
        <w:rPr>
          <w:color w:val="FF0000"/>
        </w:rPr>
        <w:t xml:space="preserve">      ##option;</w:t>
      </w:r>
      <w:proofErr w:type="gramStart"/>
      <w:r w:rsidR="005F4809">
        <w:rPr>
          <w:color w:val="FF0000"/>
        </w:rPr>
        <w:t>100;</w:t>
      </w:r>
      <w:r w:rsidR="00B57FAA" w:rsidRPr="00281565">
        <w:rPr>
          <w:color w:val="FF0000"/>
        </w:rPr>
        <w:t>Free</w:t>
      </w:r>
      <w:proofErr w:type="gramEnd"/>
      <w:r w:rsidR="00B57FAA" w:rsidRPr="00281565">
        <w:rPr>
          <w:color w:val="FF0000"/>
        </w:rPr>
        <w:t xml:space="preserve"> Energy</w:t>
      </w:r>
      <w:r w:rsidRPr="00281565">
        <w:rPr>
          <w:color w:val="FF0000"/>
        </w:rPr>
        <w:t>##</w:t>
      </w:r>
    </w:p>
    <w:p w14:paraId="022A39C9" w14:textId="40360955" w:rsidR="00D56F73" w:rsidRPr="00281565" w:rsidRDefault="007E2D58" w:rsidP="00B57FAA">
      <w:pPr>
        <w:tabs>
          <w:tab w:val="left" w:pos="360"/>
        </w:tabs>
        <w:spacing w:after="0"/>
        <w:ind w:left="270" w:hanging="270"/>
        <w:rPr>
          <w:color w:val="FF0000"/>
        </w:rPr>
      </w:pPr>
      <w:r w:rsidRPr="00281565">
        <w:rPr>
          <w:color w:val="FF0000"/>
        </w:rPr>
        <w:t xml:space="preserve">      ##option;</w:t>
      </w:r>
      <w:proofErr w:type="gramStart"/>
      <w:r w:rsidR="005F4809">
        <w:rPr>
          <w:color w:val="FF0000"/>
        </w:rPr>
        <w:t>0;</w:t>
      </w:r>
      <w:r w:rsidR="00B57FAA" w:rsidRPr="00281565">
        <w:rPr>
          <w:color w:val="FF0000"/>
        </w:rPr>
        <w:t>Internal</w:t>
      </w:r>
      <w:proofErr w:type="gramEnd"/>
      <w:r w:rsidR="00B57FAA" w:rsidRPr="00281565">
        <w:rPr>
          <w:color w:val="FF0000"/>
        </w:rPr>
        <w:t xml:space="preserve"> Energy</w:t>
      </w:r>
      <w:r w:rsidRPr="00281565">
        <w:rPr>
          <w:color w:val="FF0000"/>
        </w:rPr>
        <w:t>##</w:t>
      </w:r>
    </w:p>
    <w:p w14:paraId="22FECD3B" w14:textId="467B4D0D" w:rsidR="0095759A" w:rsidRPr="00281565" w:rsidRDefault="0095759A" w:rsidP="007804E1">
      <w:pPr>
        <w:tabs>
          <w:tab w:val="left" w:pos="270"/>
        </w:tabs>
        <w:spacing w:after="0"/>
        <w:ind w:hanging="180"/>
        <w:rPr>
          <w:color w:val="FF0000"/>
        </w:rPr>
      </w:pPr>
    </w:p>
    <w:p w14:paraId="23BBAA55" w14:textId="71824BC1" w:rsidR="00281565" w:rsidRDefault="00281565" w:rsidP="007804E1">
      <w:pPr>
        <w:tabs>
          <w:tab w:val="left" w:pos="270"/>
        </w:tabs>
        <w:spacing w:after="0"/>
        <w:ind w:hanging="180"/>
      </w:pPr>
    </w:p>
    <w:p w14:paraId="2EA112E4" w14:textId="77777777" w:rsidR="00281565" w:rsidRPr="008F26F2" w:rsidRDefault="00281565" w:rsidP="007804E1">
      <w:pPr>
        <w:tabs>
          <w:tab w:val="left" w:pos="270"/>
        </w:tabs>
        <w:spacing w:after="0"/>
        <w:ind w:hanging="180"/>
      </w:pPr>
    </w:p>
    <w:sectPr w:rsidR="00281565" w:rsidRPr="008F26F2" w:rsidSect="0087730E">
      <w:headerReference w:type="first" r:id="rId8"/>
      <w:pgSz w:w="12240" w:h="15840"/>
      <w:pgMar w:top="1440" w:right="1080" w:bottom="1440" w:left="108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15F3F" w14:textId="77777777" w:rsidR="00235EAC" w:rsidRDefault="00235EAC" w:rsidP="008411EC">
      <w:pPr>
        <w:spacing w:after="0" w:line="240" w:lineRule="auto"/>
      </w:pPr>
      <w:r>
        <w:separator/>
      </w:r>
    </w:p>
  </w:endnote>
  <w:endnote w:type="continuationSeparator" w:id="0">
    <w:p w14:paraId="16B82E62" w14:textId="77777777" w:rsidR="00235EAC" w:rsidRDefault="00235EAC" w:rsidP="00841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F48F" w14:textId="77777777" w:rsidR="00235EAC" w:rsidRDefault="00235EAC" w:rsidP="008411EC">
      <w:pPr>
        <w:spacing w:after="0" w:line="240" w:lineRule="auto"/>
      </w:pPr>
      <w:r>
        <w:separator/>
      </w:r>
    </w:p>
  </w:footnote>
  <w:footnote w:type="continuationSeparator" w:id="0">
    <w:p w14:paraId="5E39FAB5" w14:textId="77777777" w:rsidR="00235EAC" w:rsidRDefault="00235EAC" w:rsidP="008411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B09C1" w14:textId="77777777" w:rsidR="0087730E" w:rsidRDefault="0087730E" w:rsidP="00C401C7">
    <w:pPr>
      <w:spacing w:after="0"/>
      <w:ind w:left="90"/>
    </w:pPr>
  </w:p>
  <w:p w14:paraId="577205C8" w14:textId="77777777" w:rsidR="0087730E" w:rsidRDefault="0087730E" w:rsidP="0087730E">
    <w:pPr>
      <w:ind w:left="-360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59264" behindDoc="1" locked="0" layoutInCell="1" allowOverlap="1" wp14:anchorId="6786BFFE" wp14:editId="37807460">
          <wp:simplePos x="0" y="0"/>
          <wp:positionH relativeFrom="column">
            <wp:posOffset>6038850</wp:posOffset>
          </wp:positionH>
          <wp:positionV relativeFrom="paragraph">
            <wp:posOffset>-158750</wp:posOffset>
          </wp:positionV>
          <wp:extent cx="368300" cy="368300"/>
          <wp:effectExtent l="0" t="0" r="0" b="0"/>
          <wp:wrapTight wrapText="bothSides">
            <wp:wrapPolygon edited="0">
              <wp:start x="0" y="0"/>
              <wp:lineTo x="0" y="20110"/>
              <wp:lineTo x="20110" y="20110"/>
              <wp:lineTo x="20110" y="0"/>
              <wp:lineTo x="0" y="0"/>
            </wp:wrapPolygon>
          </wp:wrapTight>
          <wp:docPr id="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r-code.sv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8300" cy="368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 wp14:anchorId="55FD5F70" wp14:editId="74434059">
          <wp:simplePos x="0" y="0"/>
          <wp:positionH relativeFrom="column">
            <wp:posOffset>-133350</wp:posOffset>
          </wp:positionH>
          <wp:positionV relativeFrom="paragraph">
            <wp:posOffset>-158750</wp:posOffset>
          </wp:positionV>
          <wp:extent cx="337185" cy="445135"/>
          <wp:effectExtent l="0" t="0" r="5715" b="0"/>
          <wp:wrapTight wrapText="bothSides">
            <wp:wrapPolygon edited="0">
              <wp:start x="0" y="0"/>
              <wp:lineTo x="0" y="20337"/>
              <wp:lineTo x="20746" y="20337"/>
              <wp:lineTo x="20746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cKetta-logo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7185" cy="445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</w:rPr>
      <w:t>Problem Number:</w:t>
    </w:r>
    <w:r w:rsidRPr="008411EC">
      <w:rPr>
        <w:rFonts w:ascii="Arial" w:hAnsi="Arial" w:cs="Arial"/>
      </w:rPr>
      <w:t xml:space="preserve"> </w:t>
    </w:r>
    <w:r>
      <w:rPr>
        <w:rFonts w:ascii="Arial" w:hAnsi="Arial" w:cs="Arial"/>
      </w:rPr>
      <w:t xml:space="preserve">n== ==n  </w:t>
    </w:r>
  </w:p>
  <w:p w14:paraId="2FFC3A79" w14:textId="629D355D" w:rsidR="0087730E" w:rsidRDefault="0087730E" w:rsidP="0087730E">
    <w:pPr>
      <w:pStyle w:val="Header"/>
    </w:pPr>
    <w:r>
      <w:rPr>
        <w:rFonts w:ascii="Arial" w:hAnsi="Arial" w:cs="Arial"/>
      </w:rPr>
      <w:t xml:space="preserve">Name: ##StuName## </w:t>
    </w:r>
    <w:r w:rsidR="00D75CE4">
      <w:rPr>
        <w:rFonts w:ascii="Arial" w:hAnsi="Arial" w:cs="Arial"/>
      </w:rPr>
      <w:t>PIN</w:t>
    </w:r>
    <w:r>
      <w:rPr>
        <w:rFonts w:ascii="Arial" w:hAnsi="Arial" w:cs="Arial"/>
      </w:rPr>
      <w:t>: ##dex##  Score ________  rtn Code ____-______________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46348"/>
    <w:multiLevelType w:val="hybridMultilevel"/>
    <w:tmpl w:val="25185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9059C7"/>
    <w:multiLevelType w:val="hybridMultilevel"/>
    <w:tmpl w:val="E660B584"/>
    <w:lvl w:ilvl="0" w:tplc="ED1AC15E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000CCE"/>
    <w:rsid w:val="0001747F"/>
    <w:rsid w:val="00024129"/>
    <w:rsid w:val="00027F07"/>
    <w:rsid w:val="00063EE4"/>
    <w:rsid w:val="00064374"/>
    <w:rsid w:val="0008423A"/>
    <w:rsid w:val="0009066B"/>
    <w:rsid w:val="000B01CC"/>
    <w:rsid w:val="000B4F04"/>
    <w:rsid w:val="000C2B56"/>
    <w:rsid w:val="000E0D78"/>
    <w:rsid w:val="001030A5"/>
    <w:rsid w:val="001036D7"/>
    <w:rsid w:val="00125FCE"/>
    <w:rsid w:val="00127639"/>
    <w:rsid w:val="00170B7C"/>
    <w:rsid w:val="00182FAD"/>
    <w:rsid w:val="001B03E9"/>
    <w:rsid w:val="001B4985"/>
    <w:rsid w:val="001E0461"/>
    <w:rsid w:val="001E150F"/>
    <w:rsid w:val="001E21DB"/>
    <w:rsid w:val="001F36C5"/>
    <w:rsid w:val="00211ACF"/>
    <w:rsid w:val="00216FAB"/>
    <w:rsid w:val="00222480"/>
    <w:rsid w:val="002229C0"/>
    <w:rsid w:val="00227FF6"/>
    <w:rsid w:val="00235EAC"/>
    <w:rsid w:val="00242ABA"/>
    <w:rsid w:val="0024487F"/>
    <w:rsid w:val="002457B7"/>
    <w:rsid w:val="002519FF"/>
    <w:rsid w:val="00252EEB"/>
    <w:rsid w:val="00264384"/>
    <w:rsid w:val="002743E6"/>
    <w:rsid w:val="00277604"/>
    <w:rsid w:val="00281565"/>
    <w:rsid w:val="00291BFC"/>
    <w:rsid w:val="002923D6"/>
    <w:rsid w:val="002A0014"/>
    <w:rsid w:val="002C5098"/>
    <w:rsid w:val="002D5321"/>
    <w:rsid w:val="002E7C84"/>
    <w:rsid w:val="003032EF"/>
    <w:rsid w:val="0031105B"/>
    <w:rsid w:val="003136A7"/>
    <w:rsid w:val="00325629"/>
    <w:rsid w:val="00332A73"/>
    <w:rsid w:val="00341113"/>
    <w:rsid w:val="00351D62"/>
    <w:rsid w:val="003652CB"/>
    <w:rsid w:val="0036664E"/>
    <w:rsid w:val="00375D1A"/>
    <w:rsid w:val="00395031"/>
    <w:rsid w:val="003A2297"/>
    <w:rsid w:val="003A6ADD"/>
    <w:rsid w:val="003B3A5F"/>
    <w:rsid w:val="003B4EE1"/>
    <w:rsid w:val="003E64C9"/>
    <w:rsid w:val="003F3EEA"/>
    <w:rsid w:val="00401AB2"/>
    <w:rsid w:val="00416FC2"/>
    <w:rsid w:val="00433C16"/>
    <w:rsid w:val="00445A01"/>
    <w:rsid w:val="00455358"/>
    <w:rsid w:val="004615A1"/>
    <w:rsid w:val="004651BB"/>
    <w:rsid w:val="00471301"/>
    <w:rsid w:val="00475A54"/>
    <w:rsid w:val="00476AD8"/>
    <w:rsid w:val="00485263"/>
    <w:rsid w:val="00485DA8"/>
    <w:rsid w:val="00493BDE"/>
    <w:rsid w:val="004B4EB7"/>
    <w:rsid w:val="004C218D"/>
    <w:rsid w:val="004D038C"/>
    <w:rsid w:val="004F3CF4"/>
    <w:rsid w:val="00501C2F"/>
    <w:rsid w:val="00506136"/>
    <w:rsid w:val="00526FAC"/>
    <w:rsid w:val="00531174"/>
    <w:rsid w:val="00556A3B"/>
    <w:rsid w:val="00564FF9"/>
    <w:rsid w:val="0057329A"/>
    <w:rsid w:val="00575259"/>
    <w:rsid w:val="00576E2F"/>
    <w:rsid w:val="00585F18"/>
    <w:rsid w:val="005954E7"/>
    <w:rsid w:val="005A1E39"/>
    <w:rsid w:val="005A2EE7"/>
    <w:rsid w:val="005A4541"/>
    <w:rsid w:val="005A7633"/>
    <w:rsid w:val="005B2A20"/>
    <w:rsid w:val="005B46B4"/>
    <w:rsid w:val="005C095C"/>
    <w:rsid w:val="005C4117"/>
    <w:rsid w:val="005C6157"/>
    <w:rsid w:val="005D28E5"/>
    <w:rsid w:val="005E7E13"/>
    <w:rsid w:val="005F4809"/>
    <w:rsid w:val="005F5673"/>
    <w:rsid w:val="00610A33"/>
    <w:rsid w:val="00627755"/>
    <w:rsid w:val="00637DB0"/>
    <w:rsid w:val="006560E3"/>
    <w:rsid w:val="00661299"/>
    <w:rsid w:val="00672001"/>
    <w:rsid w:val="00676B16"/>
    <w:rsid w:val="00687596"/>
    <w:rsid w:val="0069167D"/>
    <w:rsid w:val="006955CE"/>
    <w:rsid w:val="006B1FC8"/>
    <w:rsid w:val="006D44D7"/>
    <w:rsid w:val="006E337A"/>
    <w:rsid w:val="006E5B91"/>
    <w:rsid w:val="006F2B58"/>
    <w:rsid w:val="006F2E88"/>
    <w:rsid w:val="006F4B6C"/>
    <w:rsid w:val="0070568C"/>
    <w:rsid w:val="007226AC"/>
    <w:rsid w:val="00722CF1"/>
    <w:rsid w:val="00723209"/>
    <w:rsid w:val="007350E1"/>
    <w:rsid w:val="0074138E"/>
    <w:rsid w:val="0074316E"/>
    <w:rsid w:val="007511E6"/>
    <w:rsid w:val="00751D5A"/>
    <w:rsid w:val="0075342B"/>
    <w:rsid w:val="007615C2"/>
    <w:rsid w:val="00774A3C"/>
    <w:rsid w:val="00776209"/>
    <w:rsid w:val="007804E1"/>
    <w:rsid w:val="007814A5"/>
    <w:rsid w:val="00784C4D"/>
    <w:rsid w:val="007878C4"/>
    <w:rsid w:val="007A0564"/>
    <w:rsid w:val="007A325E"/>
    <w:rsid w:val="007B2EE6"/>
    <w:rsid w:val="007B2F95"/>
    <w:rsid w:val="007C070B"/>
    <w:rsid w:val="007C4051"/>
    <w:rsid w:val="007D27CA"/>
    <w:rsid w:val="007D3E54"/>
    <w:rsid w:val="007D419C"/>
    <w:rsid w:val="007E2D58"/>
    <w:rsid w:val="007E50EC"/>
    <w:rsid w:val="007E5F50"/>
    <w:rsid w:val="007E61C2"/>
    <w:rsid w:val="007F2856"/>
    <w:rsid w:val="00806137"/>
    <w:rsid w:val="00816582"/>
    <w:rsid w:val="00824F8B"/>
    <w:rsid w:val="0083043C"/>
    <w:rsid w:val="008312E0"/>
    <w:rsid w:val="00834508"/>
    <w:rsid w:val="008411EC"/>
    <w:rsid w:val="008426F6"/>
    <w:rsid w:val="00850FF8"/>
    <w:rsid w:val="00854DE6"/>
    <w:rsid w:val="008552A2"/>
    <w:rsid w:val="00855DBA"/>
    <w:rsid w:val="00856489"/>
    <w:rsid w:val="008733E9"/>
    <w:rsid w:val="0087730E"/>
    <w:rsid w:val="008802C1"/>
    <w:rsid w:val="00887690"/>
    <w:rsid w:val="00893CDE"/>
    <w:rsid w:val="008A46A9"/>
    <w:rsid w:val="008A6BFA"/>
    <w:rsid w:val="008B25C9"/>
    <w:rsid w:val="008B57E2"/>
    <w:rsid w:val="008D3B5D"/>
    <w:rsid w:val="008D3E55"/>
    <w:rsid w:val="008E356F"/>
    <w:rsid w:val="008E5D5E"/>
    <w:rsid w:val="008F26F2"/>
    <w:rsid w:val="008F4171"/>
    <w:rsid w:val="009013BE"/>
    <w:rsid w:val="00902A1F"/>
    <w:rsid w:val="0090398B"/>
    <w:rsid w:val="00917D90"/>
    <w:rsid w:val="009259EA"/>
    <w:rsid w:val="00926026"/>
    <w:rsid w:val="009329EA"/>
    <w:rsid w:val="0093440C"/>
    <w:rsid w:val="009510A6"/>
    <w:rsid w:val="009549EA"/>
    <w:rsid w:val="0095759A"/>
    <w:rsid w:val="009974E8"/>
    <w:rsid w:val="009A6EC0"/>
    <w:rsid w:val="009B3BAD"/>
    <w:rsid w:val="009C58F4"/>
    <w:rsid w:val="009D17F5"/>
    <w:rsid w:val="009D37FB"/>
    <w:rsid w:val="009D7384"/>
    <w:rsid w:val="009E0E9C"/>
    <w:rsid w:val="009E15DF"/>
    <w:rsid w:val="009E264B"/>
    <w:rsid w:val="009F2FA2"/>
    <w:rsid w:val="00A20FE6"/>
    <w:rsid w:val="00A22146"/>
    <w:rsid w:val="00A3766A"/>
    <w:rsid w:val="00A52576"/>
    <w:rsid w:val="00A54624"/>
    <w:rsid w:val="00A6513C"/>
    <w:rsid w:val="00A678BD"/>
    <w:rsid w:val="00A743BC"/>
    <w:rsid w:val="00A839F0"/>
    <w:rsid w:val="00A860BD"/>
    <w:rsid w:val="00A90D34"/>
    <w:rsid w:val="00A94533"/>
    <w:rsid w:val="00A965A8"/>
    <w:rsid w:val="00A96BA4"/>
    <w:rsid w:val="00AA0C9F"/>
    <w:rsid w:val="00AA4850"/>
    <w:rsid w:val="00AB36D3"/>
    <w:rsid w:val="00AC72C6"/>
    <w:rsid w:val="00AD128F"/>
    <w:rsid w:val="00AD17C7"/>
    <w:rsid w:val="00AD1C50"/>
    <w:rsid w:val="00AD52BF"/>
    <w:rsid w:val="00AE2897"/>
    <w:rsid w:val="00AE44CD"/>
    <w:rsid w:val="00AF0EAA"/>
    <w:rsid w:val="00B01918"/>
    <w:rsid w:val="00B06D0D"/>
    <w:rsid w:val="00B07EEE"/>
    <w:rsid w:val="00B1497C"/>
    <w:rsid w:val="00B159A5"/>
    <w:rsid w:val="00B275C7"/>
    <w:rsid w:val="00B30903"/>
    <w:rsid w:val="00B32223"/>
    <w:rsid w:val="00B37AD1"/>
    <w:rsid w:val="00B51429"/>
    <w:rsid w:val="00B52AB7"/>
    <w:rsid w:val="00B5323B"/>
    <w:rsid w:val="00B53F3A"/>
    <w:rsid w:val="00B57FAA"/>
    <w:rsid w:val="00B80313"/>
    <w:rsid w:val="00B83F7F"/>
    <w:rsid w:val="00BA510B"/>
    <w:rsid w:val="00BC09D8"/>
    <w:rsid w:val="00BD0191"/>
    <w:rsid w:val="00BD3631"/>
    <w:rsid w:val="00BD3C97"/>
    <w:rsid w:val="00BD5C82"/>
    <w:rsid w:val="00BD6077"/>
    <w:rsid w:val="00BE2095"/>
    <w:rsid w:val="00BE370F"/>
    <w:rsid w:val="00C24CD3"/>
    <w:rsid w:val="00C320B7"/>
    <w:rsid w:val="00C36BE0"/>
    <w:rsid w:val="00C401C7"/>
    <w:rsid w:val="00C512D7"/>
    <w:rsid w:val="00C60402"/>
    <w:rsid w:val="00C654AB"/>
    <w:rsid w:val="00C65A6B"/>
    <w:rsid w:val="00C76D5A"/>
    <w:rsid w:val="00CC1D26"/>
    <w:rsid w:val="00CC4532"/>
    <w:rsid w:val="00CD2648"/>
    <w:rsid w:val="00CD6934"/>
    <w:rsid w:val="00CE006E"/>
    <w:rsid w:val="00CE77C1"/>
    <w:rsid w:val="00CF58D2"/>
    <w:rsid w:val="00D02BD5"/>
    <w:rsid w:val="00D04647"/>
    <w:rsid w:val="00D10B95"/>
    <w:rsid w:val="00D20946"/>
    <w:rsid w:val="00D56F73"/>
    <w:rsid w:val="00D62219"/>
    <w:rsid w:val="00D6364F"/>
    <w:rsid w:val="00D75CE4"/>
    <w:rsid w:val="00D83966"/>
    <w:rsid w:val="00D90AAA"/>
    <w:rsid w:val="00D95D12"/>
    <w:rsid w:val="00DC199A"/>
    <w:rsid w:val="00DD077A"/>
    <w:rsid w:val="00DE1FC8"/>
    <w:rsid w:val="00DF09A6"/>
    <w:rsid w:val="00E02C1F"/>
    <w:rsid w:val="00E1022D"/>
    <w:rsid w:val="00E1681F"/>
    <w:rsid w:val="00E175D8"/>
    <w:rsid w:val="00E21CDA"/>
    <w:rsid w:val="00E60D59"/>
    <w:rsid w:val="00E7181A"/>
    <w:rsid w:val="00E74E28"/>
    <w:rsid w:val="00E84E7B"/>
    <w:rsid w:val="00E87B92"/>
    <w:rsid w:val="00E96EAE"/>
    <w:rsid w:val="00EA28A9"/>
    <w:rsid w:val="00EC7B34"/>
    <w:rsid w:val="00ED1DAF"/>
    <w:rsid w:val="00ED55F7"/>
    <w:rsid w:val="00EE0CE4"/>
    <w:rsid w:val="00EE2C0B"/>
    <w:rsid w:val="00EE4083"/>
    <w:rsid w:val="00F02996"/>
    <w:rsid w:val="00F15F06"/>
    <w:rsid w:val="00F30A37"/>
    <w:rsid w:val="00F31F35"/>
    <w:rsid w:val="00F41FD2"/>
    <w:rsid w:val="00F44B58"/>
    <w:rsid w:val="00F61321"/>
    <w:rsid w:val="00F66D92"/>
    <w:rsid w:val="00F8246E"/>
    <w:rsid w:val="00F86EFC"/>
    <w:rsid w:val="00F92891"/>
    <w:rsid w:val="00FA7CF4"/>
    <w:rsid w:val="00FB4621"/>
    <w:rsid w:val="00FB7B6A"/>
    <w:rsid w:val="00F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9E779F"/>
  <w15:chartTrackingRefBased/>
  <w15:docId w15:val="{DC11C7CA-41A0-422E-8B84-393E3FBEB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7FF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27FF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11EC"/>
  </w:style>
  <w:style w:type="paragraph" w:styleId="Footer">
    <w:name w:val="footer"/>
    <w:basedOn w:val="Normal"/>
    <w:link w:val="FooterChar"/>
    <w:uiPriority w:val="99"/>
    <w:unhideWhenUsed/>
    <w:rsid w:val="008411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11EC"/>
  </w:style>
  <w:style w:type="character" w:styleId="UnresolvedMention">
    <w:name w:val="Unresolved Mention"/>
    <w:basedOn w:val="DefaultParagraphFont"/>
    <w:uiPriority w:val="99"/>
    <w:semiHidden/>
    <w:unhideWhenUsed/>
    <w:rsid w:val="003136A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276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0F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xampp\htdocs\crud\uploads\QRP%20Problem%20Template%20v500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AA61DF-F797-4E70-9201-3EED25C23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QRP Problem Template v500C.dotx</Template>
  <TotalTime>833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Wagner</dc:creator>
  <cp:keywords/>
  <dc:description/>
  <cp:lastModifiedBy>John Wagner</cp:lastModifiedBy>
  <cp:revision>146</cp:revision>
  <cp:lastPrinted>2018-05-18T10:54:00Z</cp:lastPrinted>
  <dcterms:created xsi:type="dcterms:W3CDTF">2019-04-28T11:44:00Z</dcterms:created>
  <dcterms:modified xsi:type="dcterms:W3CDTF">2022-01-17T19:17:00Z</dcterms:modified>
</cp:coreProperties>
</file>